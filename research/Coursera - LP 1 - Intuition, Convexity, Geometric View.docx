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2C4F52" w14:textId="77777777" w:rsidR="003562B7" w:rsidRDefault="003562B7" w:rsidP="009E12DF">
      <w:pPr>
        <w:spacing w:after="120" w:line="300" w:lineRule="auto"/>
        <w:rPr>
          <w:rFonts w:ascii="Tahoma" w:hAnsi="Tahoma" w:cs="Tahoma"/>
          <w:b/>
          <w:sz w:val="28"/>
          <w:szCs w:val="28"/>
        </w:rPr>
      </w:pPr>
      <w:r>
        <w:rPr>
          <w:rFonts w:ascii="Tahoma" w:hAnsi="Tahoma" w:cs="Tahoma"/>
          <w:b/>
          <w:sz w:val="28"/>
          <w:szCs w:val="28"/>
        </w:rPr>
        <w:t>Coursera – Discrete Optimization</w:t>
      </w:r>
    </w:p>
    <w:p w14:paraId="4704A6FA" w14:textId="0ED0465E" w:rsidR="0039634B" w:rsidRPr="00B63D79" w:rsidRDefault="003562B7" w:rsidP="009E12DF">
      <w:pPr>
        <w:spacing w:after="120" w:line="300" w:lineRule="auto"/>
        <w:rPr>
          <w:rFonts w:ascii="Tahoma" w:hAnsi="Tahoma" w:cs="Tahoma"/>
          <w:b/>
          <w:sz w:val="24"/>
        </w:rPr>
      </w:pPr>
      <w:r w:rsidRPr="00B63D79">
        <w:rPr>
          <w:rFonts w:ascii="Tahoma" w:hAnsi="Tahoma" w:cs="Tahoma"/>
          <w:b/>
          <w:sz w:val="24"/>
          <w:u w:val="single"/>
        </w:rPr>
        <w:t>LP 1: Intuition, Convexity, Geometric View</w:t>
      </w:r>
      <w:r w:rsidR="00425E60" w:rsidRPr="00B63D79">
        <w:rPr>
          <w:rFonts w:ascii="Tahoma" w:hAnsi="Tahoma" w:cs="Tahoma"/>
          <w:b/>
          <w:sz w:val="24"/>
        </w:rPr>
        <w:t xml:space="preserve"> (</w:t>
      </w:r>
      <w:hyperlink r:id="rId8" w:history="1">
        <w:r w:rsidR="00425E60" w:rsidRPr="00B63D79">
          <w:rPr>
            <w:rStyle w:val="Hyperlink"/>
            <w:rFonts w:ascii="Tahoma" w:hAnsi="Tahoma" w:cs="Tahoma"/>
            <w:b/>
            <w:sz w:val="24"/>
          </w:rPr>
          <w:t>link</w:t>
        </w:r>
      </w:hyperlink>
      <w:r w:rsidR="00425E60" w:rsidRPr="00B63D79">
        <w:rPr>
          <w:rFonts w:ascii="Tahoma" w:hAnsi="Tahoma" w:cs="Tahoma"/>
          <w:b/>
          <w:sz w:val="24"/>
        </w:rPr>
        <w:t>)</w:t>
      </w:r>
    </w:p>
    <w:p w14:paraId="20059034" w14:textId="2C03B727" w:rsidR="0039634B" w:rsidRDefault="0039634B" w:rsidP="009E12DF">
      <w:pPr>
        <w:spacing w:line="300" w:lineRule="auto"/>
        <w:rPr>
          <w:rFonts w:ascii="Tahoma" w:hAnsi="Tahoma" w:cs="Tahoma"/>
        </w:rPr>
      </w:pPr>
      <w:r>
        <w:rPr>
          <w:rFonts w:ascii="Tahoma" w:hAnsi="Tahoma" w:cs="Tahoma"/>
        </w:rPr>
        <w:t>This lecture covers three topics:</w:t>
      </w:r>
    </w:p>
    <w:p w14:paraId="2D86EB75" w14:textId="14371239" w:rsidR="0039634B" w:rsidRDefault="0039634B" w:rsidP="009E12DF">
      <w:pPr>
        <w:pStyle w:val="ListParagraph"/>
        <w:numPr>
          <w:ilvl w:val="0"/>
          <w:numId w:val="6"/>
        </w:numPr>
        <w:spacing w:line="300" w:lineRule="auto"/>
        <w:rPr>
          <w:rFonts w:ascii="Tahoma" w:hAnsi="Tahoma" w:cs="Tahoma"/>
        </w:rPr>
      </w:pPr>
      <w:r>
        <w:rPr>
          <w:rFonts w:ascii="Tahoma" w:hAnsi="Tahoma" w:cs="Tahoma"/>
        </w:rPr>
        <w:t>What is Linear Programming (LP)?</w:t>
      </w:r>
    </w:p>
    <w:p w14:paraId="5BACEE19" w14:textId="627E8E91" w:rsidR="0039634B" w:rsidRDefault="005E2F30" w:rsidP="009E12DF">
      <w:pPr>
        <w:pStyle w:val="ListParagraph"/>
        <w:numPr>
          <w:ilvl w:val="0"/>
          <w:numId w:val="6"/>
        </w:numPr>
        <w:spacing w:line="300" w:lineRule="auto"/>
        <w:rPr>
          <w:rFonts w:ascii="Tahoma" w:hAnsi="Tahoma" w:cs="Tahoma"/>
        </w:rPr>
      </w:pPr>
      <w:r>
        <w:rPr>
          <w:rFonts w:ascii="Tahoma" w:hAnsi="Tahoma" w:cs="Tahoma"/>
        </w:rPr>
        <w:t>Convexity and its importance in LP</w:t>
      </w:r>
    </w:p>
    <w:p w14:paraId="0599D800" w14:textId="6292A40F" w:rsidR="005E2F30" w:rsidRDefault="005E2F30" w:rsidP="009E12DF">
      <w:pPr>
        <w:pStyle w:val="ListParagraph"/>
        <w:numPr>
          <w:ilvl w:val="0"/>
          <w:numId w:val="6"/>
        </w:numPr>
        <w:spacing w:line="300" w:lineRule="auto"/>
        <w:rPr>
          <w:rFonts w:ascii="Tahoma" w:hAnsi="Tahoma" w:cs="Tahoma"/>
        </w:rPr>
      </w:pPr>
      <w:r>
        <w:rPr>
          <w:rFonts w:ascii="Tahoma" w:hAnsi="Tahoma" w:cs="Tahoma"/>
        </w:rPr>
        <w:t>Geometric representation of LP problems</w:t>
      </w:r>
    </w:p>
    <w:p w14:paraId="2EACCBC9" w14:textId="2799AB4B" w:rsidR="005E2F30" w:rsidRPr="00B63D79" w:rsidRDefault="00C132E9" w:rsidP="009E12DF">
      <w:pPr>
        <w:spacing w:line="300" w:lineRule="auto"/>
        <w:rPr>
          <w:rFonts w:ascii="Tahoma" w:hAnsi="Tahoma" w:cs="Tahoma"/>
          <w:b/>
          <w:i/>
        </w:rPr>
      </w:pPr>
      <w:r w:rsidRPr="00B63D79">
        <w:rPr>
          <w:rFonts w:ascii="Tahoma" w:hAnsi="Tahoma" w:cs="Tahoma"/>
          <w:b/>
          <w:i/>
        </w:rPr>
        <w:t>What is Linear Programming?</w:t>
      </w:r>
    </w:p>
    <w:p w14:paraId="365E8149" w14:textId="72700453" w:rsidR="005E2F30" w:rsidRDefault="00C132E9" w:rsidP="009E12DF">
      <w:pPr>
        <w:spacing w:line="300" w:lineRule="auto"/>
        <w:rPr>
          <w:rFonts w:ascii="Tahoma" w:hAnsi="Tahoma" w:cs="Tahoma"/>
        </w:rPr>
      </w:pPr>
      <w:r>
        <w:rPr>
          <w:rFonts w:ascii="Tahoma" w:hAnsi="Tahoma" w:cs="Tahoma"/>
        </w:rPr>
        <w:t xml:space="preserve">Invented by George Dantzig in 1947, LP is one of the fundamental tools in </w:t>
      </w:r>
      <w:r w:rsidRPr="009C1D27">
        <w:rPr>
          <w:rFonts w:ascii="Tahoma" w:hAnsi="Tahoma" w:cs="Tahoma"/>
          <w:i/>
        </w:rPr>
        <w:t>combinatorial optimization</w:t>
      </w:r>
      <w:r w:rsidR="009C1D27">
        <w:rPr>
          <w:rFonts w:ascii="Tahoma" w:hAnsi="Tahoma" w:cs="Tahoma"/>
        </w:rPr>
        <w:t xml:space="preserve"> (the topic of finding the optimal solution from a set of feasible solutions which is too large to exhaustively search via brute force)</w:t>
      </w:r>
      <w:r w:rsidR="000D5396">
        <w:rPr>
          <w:rFonts w:ascii="Tahoma" w:hAnsi="Tahoma" w:cs="Tahoma"/>
        </w:rPr>
        <w:t>.</w:t>
      </w:r>
    </w:p>
    <w:p w14:paraId="2ABCBE26" w14:textId="77777777" w:rsidR="000069B9" w:rsidRDefault="006C5A08" w:rsidP="009E12DF">
      <w:pPr>
        <w:spacing w:line="300" w:lineRule="auto"/>
        <w:rPr>
          <w:rFonts w:ascii="Tahoma" w:hAnsi="Tahoma" w:cs="Tahoma"/>
        </w:rPr>
      </w:pPr>
      <w:r>
        <w:rPr>
          <w:rFonts w:ascii="Tahoma" w:hAnsi="Tahoma" w:cs="Tahoma"/>
        </w:rPr>
        <w:t>A nice characteristic of LP is that all solutions derived from LP can be represented both geometrically and algebraically. Typically, when understanding an LP solution, we’ll go back and forth between the algebraic and geometric representations of the problem. Geometric representations allow us to visualize the problem, while algebraic representations allows us to distill the problem into an equation.</w:t>
      </w:r>
    </w:p>
    <w:p w14:paraId="09EE80D3" w14:textId="77777777" w:rsidR="00E534C4" w:rsidRDefault="00E534C4" w:rsidP="009E12DF">
      <w:pPr>
        <w:spacing w:line="300" w:lineRule="auto"/>
        <w:rPr>
          <w:rFonts w:ascii="Tahoma" w:hAnsi="Tahoma" w:cs="Tahoma"/>
        </w:rPr>
      </w:pPr>
      <w:r>
        <w:rPr>
          <w:rFonts w:ascii="Tahoma" w:hAnsi="Tahoma" w:cs="Tahoma"/>
        </w:rPr>
        <w:t>A linear program can be generalized as such:</w:t>
      </w:r>
    </w:p>
    <w:p w14:paraId="2DDD0D85" w14:textId="1895CC3F" w:rsidR="006C5A08" w:rsidRDefault="00E534C4" w:rsidP="009E12DF">
      <w:pPr>
        <w:spacing w:line="300" w:lineRule="auto"/>
        <w:rPr>
          <w:rFonts w:ascii="Tahoma" w:hAnsi="Tahoma" w:cs="Tahoma"/>
        </w:rPr>
      </w:pPr>
      <w:r>
        <w:rPr>
          <w:rFonts w:ascii="Tahoma" w:hAnsi="Tahoma" w:cs="Tahoma"/>
          <w:noProof/>
        </w:rPr>
        <w:drawing>
          <wp:anchor distT="0" distB="0" distL="114300" distR="114300" simplePos="0" relativeHeight="251653120" behindDoc="0" locked="0" layoutInCell="1" allowOverlap="1" wp14:anchorId="1ECFDF92" wp14:editId="34F3A07B">
            <wp:simplePos x="0" y="0"/>
            <wp:positionH relativeFrom="margin">
              <wp:align>center</wp:align>
            </wp:positionH>
            <wp:positionV relativeFrom="paragraph">
              <wp:posOffset>3810</wp:posOffset>
            </wp:positionV>
            <wp:extent cx="2223135" cy="1387489"/>
            <wp:effectExtent l="0" t="0" r="1206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15 at 7.23.34 AM.png"/>
                    <pic:cNvPicPr/>
                  </pic:nvPicPr>
                  <pic:blipFill>
                    <a:blip r:embed="rId9">
                      <a:extLst>
                        <a:ext uri="{28A0092B-C50C-407E-A947-70E740481C1C}">
                          <a14:useLocalDpi xmlns:a14="http://schemas.microsoft.com/office/drawing/2010/main" val="0"/>
                        </a:ext>
                      </a:extLst>
                    </a:blip>
                    <a:stretch>
                      <a:fillRect/>
                    </a:stretch>
                  </pic:blipFill>
                  <pic:spPr>
                    <a:xfrm>
                      <a:off x="0" y="0"/>
                      <a:ext cx="2223135" cy="1387489"/>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rPr>
        <w:t xml:space="preserve">The top equation represents the linear </w:t>
      </w:r>
      <w:r>
        <w:rPr>
          <w:rFonts w:ascii="Tahoma" w:hAnsi="Tahoma" w:cs="Tahoma"/>
          <w:i/>
        </w:rPr>
        <w:t>objective function</w:t>
      </w:r>
      <w:r>
        <w:rPr>
          <w:rFonts w:ascii="Tahoma" w:hAnsi="Tahoma" w:cs="Tahoma"/>
        </w:rPr>
        <w:t xml:space="preserve"> which needs to be minimized/optimized. This objective function is subject to a set of linear inequalities called </w:t>
      </w:r>
      <w:r>
        <w:rPr>
          <w:rFonts w:ascii="Tahoma" w:hAnsi="Tahoma" w:cs="Tahoma"/>
          <w:i/>
        </w:rPr>
        <w:t>constraints</w:t>
      </w:r>
      <w:r>
        <w:rPr>
          <w:rFonts w:ascii="Tahoma" w:hAnsi="Tahoma" w:cs="Tahoma"/>
        </w:rPr>
        <w:t>. A few characteristics of the equations above:</w:t>
      </w:r>
    </w:p>
    <w:p w14:paraId="25FDE70E" w14:textId="28E634B1" w:rsidR="00E534C4" w:rsidRDefault="00E534C4" w:rsidP="009E12DF">
      <w:pPr>
        <w:pStyle w:val="ListParagraph"/>
        <w:numPr>
          <w:ilvl w:val="0"/>
          <w:numId w:val="7"/>
        </w:numPr>
        <w:spacing w:line="300" w:lineRule="auto"/>
        <w:rPr>
          <w:rFonts w:ascii="Tahoma" w:hAnsi="Tahoma" w:cs="Tahoma"/>
        </w:rPr>
      </w:pPr>
      <w:r>
        <w:rPr>
          <w:rFonts w:ascii="Tahoma" w:hAnsi="Tahoma" w:cs="Tahoma"/>
        </w:rPr>
        <w:t>All variables need to be non-negative (</w:t>
      </w:r>
      <m:oMath>
        <m:r>
          <w:rPr>
            <w:rFonts w:ascii="Cambria Math" w:hAnsi="Cambria Math" w:cs="Tahoma"/>
          </w:rPr>
          <m:t>&gt;= 0</m:t>
        </m:r>
      </m:oMath>
      <w:r>
        <w:rPr>
          <w:rFonts w:ascii="Tahoma" w:hAnsi="Tahoma" w:cs="Tahoma"/>
        </w:rPr>
        <w:t>)</w:t>
      </w:r>
    </w:p>
    <w:p w14:paraId="22803B73" w14:textId="312ADA31" w:rsidR="00E534C4" w:rsidRDefault="00E534C4" w:rsidP="009E12DF">
      <w:pPr>
        <w:pStyle w:val="ListParagraph"/>
        <w:numPr>
          <w:ilvl w:val="0"/>
          <w:numId w:val="7"/>
        </w:numPr>
        <w:spacing w:line="300" w:lineRule="auto"/>
        <w:rPr>
          <w:rFonts w:ascii="Tahoma" w:hAnsi="Tahoma" w:cs="Tahoma"/>
        </w:rPr>
      </w:pPr>
      <w:r>
        <w:rPr>
          <w:rFonts w:ascii="Tahoma" w:hAnsi="Tahoma" w:cs="Tahoma"/>
        </w:rPr>
        <w:t xml:space="preserve">All of the </w:t>
      </w:r>
      <m:oMath>
        <m:sSub>
          <m:sSubPr>
            <m:ctrlPr>
              <w:rPr>
                <w:rFonts w:ascii="Cambria Math" w:hAnsi="Cambria Math" w:cs="Tahoma"/>
                <w:i/>
              </w:rPr>
            </m:ctrlPr>
          </m:sSubPr>
          <m:e>
            <m:r>
              <w:rPr>
                <w:rFonts w:ascii="Cambria Math" w:hAnsi="Cambria Math" w:cs="Tahoma"/>
              </w:rPr>
              <m:t>x</m:t>
            </m:r>
          </m:e>
          <m:sub>
            <m:r>
              <w:rPr>
                <w:rFonts w:ascii="Cambria Math" w:hAnsi="Cambria Math" w:cs="Tahoma"/>
              </w:rPr>
              <m:t>i</m:t>
            </m:r>
          </m:sub>
        </m:sSub>
      </m:oMath>
      <w:r>
        <w:rPr>
          <w:rFonts w:ascii="Tahoma" w:hAnsi="Tahoma" w:cs="Tahoma"/>
        </w:rPr>
        <w:t xml:space="preserve"> in the equation above are all variables represent the real numbers included in the problem/dataset</w:t>
      </w:r>
    </w:p>
    <w:p w14:paraId="74B7259C" w14:textId="6AD5CAB5" w:rsidR="00E534C4" w:rsidRPr="00AC1450" w:rsidRDefault="00E534C4" w:rsidP="009E12DF">
      <w:pPr>
        <w:pStyle w:val="ListParagraph"/>
        <w:numPr>
          <w:ilvl w:val="0"/>
          <w:numId w:val="7"/>
        </w:numPr>
        <w:spacing w:line="300" w:lineRule="auto"/>
        <w:rPr>
          <w:rFonts w:ascii="Tahoma" w:hAnsi="Tahoma" w:cs="Tahoma"/>
        </w:rPr>
      </w:pPr>
      <w:r>
        <w:rPr>
          <w:rFonts w:ascii="Tahoma" w:hAnsi="Tahoma" w:cs="Tahoma"/>
        </w:rPr>
        <w:t xml:space="preserve">All of </w:t>
      </w:r>
      <m:oMath>
        <m:r>
          <w:rPr>
            <w:rFonts w:ascii="Cambria Math" w:hAnsi="Cambria Math" w:cs="Tahoma"/>
          </w:rPr>
          <m:t>a</m:t>
        </m:r>
      </m:oMath>
      <w:r>
        <w:rPr>
          <w:rFonts w:ascii="Tahoma" w:eastAsiaTheme="minorEastAsia" w:hAnsi="Tahoma" w:cs="Tahoma"/>
        </w:rPr>
        <w:t xml:space="preserve">, </w:t>
      </w:r>
      <m:oMath>
        <m:sSub>
          <m:sSubPr>
            <m:ctrlPr>
              <w:rPr>
                <w:rFonts w:ascii="Cambria Math" w:hAnsi="Cambria Math" w:cs="Tahoma"/>
                <w:i/>
              </w:rPr>
            </m:ctrlPr>
          </m:sSubPr>
          <m:e>
            <m:r>
              <w:rPr>
                <w:rFonts w:ascii="Cambria Math" w:hAnsi="Cambria Math" w:cs="Tahoma"/>
              </w:rPr>
              <m:t>b</m:t>
            </m:r>
          </m:e>
          <m:sub>
            <m:r>
              <w:rPr>
                <w:rFonts w:ascii="Cambria Math" w:hAnsi="Cambria Math" w:cs="Tahoma"/>
              </w:rPr>
              <m:t>i</m:t>
            </m:r>
          </m:sub>
        </m:sSub>
      </m:oMath>
      <w:r>
        <w:rPr>
          <w:rFonts w:ascii="Tahoma" w:eastAsiaTheme="minorEastAsia" w:hAnsi="Tahoma" w:cs="Tahoma"/>
        </w:rPr>
        <w:t xml:space="preserve">, and </w:t>
      </w:r>
      <m:oMath>
        <m:sSub>
          <m:sSubPr>
            <m:ctrlPr>
              <w:rPr>
                <w:rFonts w:ascii="Cambria Math" w:hAnsi="Cambria Math" w:cs="Tahoma"/>
                <w:i/>
              </w:rPr>
            </m:ctrlPr>
          </m:sSubPr>
          <m:e>
            <m:r>
              <w:rPr>
                <w:rFonts w:ascii="Cambria Math" w:hAnsi="Cambria Math" w:cs="Tahoma"/>
              </w:rPr>
              <m:t>c</m:t>
            </m:r>
          </m:e>
          <m:sub>
            <m:r>
              <w:rPr>
                <w:rFonts w:ascii="Cambria Math" w:hAnsi="Cambria Math" w:cs="Tahoma"/>
              </w:rPr>
              <m:t>i</m:t>
            </m:r>
          </m:sub>
        </m:sSub>
      </m:oMath>
      <w:r>
        <w:rPr>
          <w:rFonts w:ascii="Tahoma" w:eastAsiaTheme="minorEastAsia" w:hAnsi="Tahoma" w:cs="Tahoma"/>
        </w:rPr>
        <w:t xml:space="preserve"> are constants of the algebraic equations included in the problem</w:t>
      </w:r>
      <w:r w:rsidR="0008636F">
        <w:rPr>
          <w:rFonts w:ascii="Tahoma" w:eastAsiaTheme="minorEastAsia" w:hAnsi="Tahoma" w:cs="Tahoma"/>
        </w:rPr>
        <w:t xml:space="preserve"> (note that </w:t>
      </w:r>
      <m:oMath>
        <m:r>
          <w:rPr>
            <w:rFonts w:ascii="Cambria Math" w:eastAsiaTheme="minorEastAsia" w:hAnsi="Cambria Math" w:cs="Tahoma"/>
          </w:rPr>
          <m:t>a</m:t>
        </m:r>
      </m:oMath>
      <w:r w:rsidR="0008636F">
        <w:rPr>
          <w:rFonts w:ascii="Tahoma" w:eastAsiaTheme="minorEastAsia" w:hAnsi="Tahoma" w:cs="Tahoma"/>
        </w:rPr>
        <w:t xml:space="preserve"> and </w:t>
      </w:r>
      <m:oMath>
        <m:r>
          <w:rPr>
            <w:rFonts w:ascii="Cambria Math" w:eastAsiaTheme="minorEastAsia" w:hAnsi="Cambria Math" w:cs="Tahoma"/>
          </w:rPr>
          <m:t>c</m:t>
        </m:r>
      </m:oMath>
      <w:r w:rsidR="0008636F">
        <w:rPr>
          <w:rFonts w:ascii="Tahoma" w:eastAsiaTheme="minorEastAsia" w:hAnsi="Tahoma" w:cs="Tahoma"/>
        </w:rPr>
        <w:t xml:space="preserve"> are coefficients)</w:t>
      </w:r>
    </w:p>
    <w:p w14:paraId="04734D5F" w14:textId="6822FD6B" w:rsidR="00AC1450" w:rsidRPr="004A0BEF" w:rsidRDefault="00AC1450" w:rsidP="009E12DF">
      <w:pPr>
        <w:pStyle w:val="ListParagraph"/>
        <w:numPr>
          <w:ilvl w:val="0"/>
          <w:numId w:val="7"/>
        </w:numPr>
        <w:spacing w:line="300" w:lineRule="auto"/>
        <w:rPr>
          <w:rFonts w:ascii="Tahoma" w:hAnsi="Tahoma" w:cs="Tahoma"/>
        </w:rPr>
      </w:pPr>
      <w:r>
        <w:rPr>
          <w:rFonts w:ascii="Tahoma" w:eastAsiaTheme="minorEastAsia" w:hAnsi="Tahoma" w:cs="Tahoma"/>
        </w:rPr>
        <w:t xml:space="preserve">Using the representation above, there are </w:t>
      </w:r>
      <m:oMath>
        <m:r>
          <w:rPr>
            <w:rFonts w:ascii="Cambria Math" w:eastAsiaTheme="minorEastAsia" w:hAnsi="Cambria Math" w:cs="Tahoma"/>
          </w:rPr>
          <m:t>n</m:t>
        </m:r>
      </m:oMath>
      <w:r>
        <w:rPr>
          <w:rFonts w:ascii="Tahoma" w:eastAsiaTheme="minorEastAsia" w:hAnsi="Tahoma" w:cs="Tahoma"/>
        </w:rPr>
        <w:t xml:space="preserve"> variables and </w:t>
      </w:r>
      <m:oMath>
        <m:r>
          <w:rPr>
            <w:rFonts w:ascii="Cambria Math" w:eastAsiaTheme="minorEastAsia" w:hAnsi="Cambria Math" w:cs="Tahoma"/>
          </w:rPr>
          <m:t>m</m:t>
        </m:r>
      </m:oMath>
      <w:r>
        <w:rPr>
          <w:rFonts w:ascii="Tahoma" w:eastAsiaTheme="minorEastAsia" w:hAnsi="Tahoma" w:cs="Tahoma"/>
        </w:rPr>
        <w:t xml:space="preserve"> constraints</w:t>
      </w:r>
    </w:p>
    <w:p w14:paraId="310340B1" w14:textId="77777777" w:rsidR="009E12DF" w:rsidRDefault="009E12DF" w:rsidP="009E12DF">
      <w:pPr>
        <w:spacing w:line="300" w:lineRule="auto"/>
        <w:rPr>
          <w:rFonts w:ascii="Tahoma" w:hAnsi="Tahoma" w:cs="Tahoma"/>
        </w:rPr>
      </w:pPr>
    </w:p>
    <w:p w14:paraId="744CCE66" w14:textId="59DB3714" w:rsidR="004A0BEF" w:rsidRDefault="004A0BEF" w:rsidP="009E12DF">
      <w:pPr>
        <w:spacing w:line="300" w:lineRule="auto"/>
        <w:rPr>
          <w:rFonts w:ascii="Tahoma" w:hAnsi="Tahoma" w:cs="Tahoma"/>
        </w:rPr>
      </w:pPr>
      <w:r>
        <w:rPr>
          <w:rFonts w:ascii="Tahoma" w:hAnsi="Tahoma" w:cs="Tahoma"/>
        </w:rPr>
        <w:lastRenderedPageBreak/>
        <w:t xml:space="preserve">The characteristics above naturally </w:t>
      </w:r>
      <w:r w:rsidR="0008636F">
        <w:rPr>
          <w:rFonts w:ascii="Tahoma" w:hAnsi="Tahoma" w:cs="Tahoma"/>
        </w:rPr>
        <w:t>lead to these questions about LP:</w:t>
      </w:r>
    </w:p>
    <w:p w14:paraId="26CE77EB" w14:textId="31D1CF94" w:rsidR="0008636F" w:rsidRDefault="0008636F" w:rsidP="009E12DF">
      <w:pPr>
        <w:pStyle w:val="ListParagraph"/>
        <w:numPr>
          <w:ilvl w:val="0"/>
          <w:numId w:val="8"/>
        </w:numPr>
        <w:spacing w:line="300" w:lineRule="auto"/>
        <w:rPr>
          <w:rFonts w:ascii="Tahoma" w:hAnsi="Tahoma" w:cs="Tahoma"/>
        </w:rPr>
      </w:pPr>
      <w:r>
        <w:rPr>
          <w:rFonts w:ascii="Tahoma" w:hAnsi="Tahoma" w:cs="Tahoma"/>
        </w:rPr>
        <w:t>Can I maximize the objective function?</w:t>
      </w:r>
    </w:p>
    <w:p w14:paraId="0C6FA321" w14:textId="4AFC9174" w:rsidR="0008636F" w:rsidRDefault="0008636F" w:rsidP="009E12DF">
      <w:pPr>
        <w:spacing w:line="300" w:lineRule="auto"/>
        <w:rPr>
          <w:rFonts w:ascii="Tahoma" w:eastAsiaTheme="minorEastAsia" w:hAnsi="Tahoma" w:cs="Tahoma"/>
        </w:rPr>
      </w:pPr>
      <w:r>
        <w:rPr>
          <w:rFonts w:ascii="Tahoma" w:hAnsi="Tahoma" w:cs="Tahoma"/>
        </w:rPr>
        <w:t xml:space="preserve">Yes. To do this, we can negate the objective function, and minimize this new equation – </w:t>
      </w:r>
      <m:oMath>
        <m:r>
          <m:rPr>
            <m:sty m:val="p"/>
          </m:rPr>
          <w:rPr>
            <w:rFonts w:ascii="Cambria Math" w:hAnsi="Cambria Math" w:cs="Tahoma"/>
          </w:rPr>
          <m:t>min⁡-</m:t>
        </m:r>
        <m:r>
          <w:rPr>
            <w:rFonts w:ascii="Cambria Math" w:hAnsi="Cambria Math" w:cs="Tahoma"/>
          </w:rPr>
          <m:t>(</m:t>
        </m:r>
        <m:sSub>
          <m:sSubPr>
            <m:ctrlPr>
              <w:rPr>
                <w:rFonts w:ascii="Cambria Math" w:hAnsi="Cambria Math" w:cs="Tahoma"/>
                <w:i/>
              </w:rPr>
            </m:ctrlPr>
          </m:sSubPr>
          <m:e>
            <m:r>
              <w:rPr>
                <w:rFonts w:ascii="Cambria Math" w:hAnsi="Cambria Math" w:cs="Tahoma"/>
              </w:rPr>
              <m:t>c</m:t>
            </m:r>
          </m:e>
          <m:sub>
            <m:r>
              <w:rPr>
                <w:rFonts w:ascii="Cambria Math" w:hAnsi="Cambria Math" w:cs="Tahoma"/>
              </w:rPr>
              <m:t>1</m:t>
            </m:r>
          </m:sub>
        </m:sSub>
        <m:sSub>
          <m:sSubPr>
            <m:ctrlPr>
              <w:rPr>
                <w:rFonts w:ascii="Cambria Math" w:hAnsi="Cambria Math" w:cs="Tahoma"/>
                <w:i/>
              </w:rPr>
            </m:ctrlPr>
          </m:sSubPr>
          <m:e>
            <m:r>
              <w:rPr>
                <w:rFonts w:ascii="Cambria Math" w:hAnsi="Cambria Math" w:cs="Tahoma"/>
              </w:rPr>
              <m:t>x</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c</m:t>
            </m:r>
          </m:e>
          <m:sub>
            <m:r>
              <w:rPr>
                <w:rFonts w:ascii="Cambria Math" w:hAnsi="Cambria Math" w:cs="Tahoma"/>
              </w:rPr>
              <m:t>n</m:t>
            </m:r>
          </m:sub>
        </m:sSub>
        <m:sSub>
          <m:sSubPr>
            <m:ctrlPr>
              <w:rPr>
                <w:rFonts w:ascii="Cambria Math" w:hAnsi="Cambria Math" w:cs="Tahoma"/>
                <w:i/>
              </w:rPr>
            </m:ctrlPr>
          </m:sSubPr>
          <m:e>
            <m:r>
              <w:rPr>
                <w:rFonts w:ascii="Cambria Math" w:hAnsi="Cambria Math" w:cs="Tahoma"/>
              </w:rPr>
              <m:t>x</m:t>
            </m:r>
          </m:e>
          <m:sub>
            <m:r>
              <w:rPr>
                <w:rFonts w:ascii="Cambria Math" w:hAnsi="Cambria Math" w:cs="Tahoma"/>
              </w:rPr>
              <m:t>n</m:t>
            </m:r>
          </m:sub>
        </m:sSub>
        <m:r>
          <w:rPr>
            <w:rFonts w:ascii="Cambria Math" w:hAnsi="Cambria Math" w:cs="Tahoma"/>
          </w:rPr>
          <m:t>)</m:t>
        </m:r>
      </m:oMath>
    </w:p>
    <w:p w14:paraId="3A32CB17" w14:textId="136D5204" w:rsidR="00FB288F" w:rsidRDefault="00FB288F" w:rsidP="009E12DF">
      <w:pPr>
        <w:pStyle w:val="ListParagraph"/>
        <w:numPr>
          <w:ilvl w:val="0"/>
          <w:numId w:val="8"/>
        </w:numPr>
        <w:spacing w:line="300" w:lineRule="auto"/>
        <w:rPr>
          <w:rFonts w:ascii="Tahoma" w:hAnsi="Tahoma" w:cs="Tahoma"/>
        </w:rPr>
      </w:pPr>
      <w:r>
        <w:rPr>
          <w:rFonts w:ascii="Tahoma" w:hAnsi="Tahoma" w:cs="Tahoma"/>
        </w:rPr>
        <w:t xml:space="preserve">What should I do if a variable </w:t>
      </w:r>
      <m:oMath>
        <m:sSub>
          <m:sSubPr>
            <m:ctrlPr>
              <w:rPr>
                <w:rFonts w:ascii="Cambria Math" w:hAnsi="Cambria Math" w:cs="Tahoma"/>
                <w:i/>
              </w:rPr>
            </m:ctrlPr>
          </m:sSubPr>
          <m:e>
            <m:r>
              <w:rPr>
                <w:rFonts w:ascii="Cambria Math" w:hAnsi="Cambria Math" w:cs="Tahoma"/>
              </w:rPr>
              <m:t>x</m:t>
            </m:r>
          </m:e>
          <m:sub>
            <m:r>
              <w:rPr>
                <w:rFonts w:ascii="Cambria Math" w:hAnsi="Cambria Math" w:cs="Tahoma"/>
              </w:rPr>
              <m:t>i</m:t>
            </m:r>
          </m:sub>
        </m:sSub>
      </m:oMath>
      <w:r>
        <w:rPr>
          <w:rFonts w:ascii="Tahoma" w:hAnsi="Tahoma" w:cs="Tahoma"/>
        </w:rPr>
        <w:t xml:space="preserve"> can take negative values?</w:t>
      </w:r>
    </w:p>
    <w:p w14:paraId="4C8EEA5E" w14:textId="5EE16E2D" w:rsidR="00FB288F" w:rsidRDefault="00FB288F" w:rsidP="009E12DF">
      <w:pPr>
        <w:spacing w:line="300" w:lineRule="auto"/>
        <w:rPr>
          <w:rFonts w:ascii="Tahoma" w:eastAsiaTheme="minorEastAsia" w:hAnsi="Tahoma" w:cs="Tahoma"/>
        </w:rPr>
      </w:pPr>
      <w:r>
        <w:rPr>
          <w:rFonts w:ascii="Tahoma" w:hAnsi="Tahoma" w:cs="Tahoma"/>
        </w:rPr>
        <w:t xml:space="preserve">You can replace </w:t>
      </w:r>
      <m:oMath>
        <m:sSub>
          <m:sSubPr>
            <m:ctrlPr>
              <w:rPr>
                <w:rFonts w:ascii="Cambria Math" w:hAnsi="Cambria Math" w:cs="Tahoma"/>
                <w:i/>
              </w:rPr>
            </m:ctrlPr>
          </m:sSubPr>
          <m:e>
            <m:r>
              <w:rPr>
                <w:rFonts w:ascii="Cambria Math" w:hAnsi="Cambria Math" w:cs="Tahoma"/>
              </w:rPr>
              <m:t>x</m:t>
            </m:r>
          </m:e>
          <m:sub>
            <m:r>
              <w:rPr>
                <w:rFonts w:ascii="Cambria Math" w:hAnsi="Cambria Math" w:cs="Tahoma"/>
              </w:rPr>
              <m:t>i</m:t>
            </m:r>
          </m:sub>
        </m:sSub>
      </m:oMath>
      <w:r>
        <w:rPr>
          <w:rFonts w:ascii="Tahoma" w:eastAsiaTheme="minorEastAsia" w:hAnsi="Tahoma" w:cs="Tahoma"/>
        </w:rPr>
        <w:t xml:space="preserve"> with two non-negative values, </w:t>
      </w:r>
      <m:oMath>
        <m:sSubSup>
          <m:sSubSupPr>
            <m:ctrlPr>
              <w:rPr>
                <w:rFonts w:ascii="Cambria Math" w:eastAsiaTheme="minorEastAsia" w:hAnsi="Cambria Math" w:cs="Tahoma"/>
                <w:i/>
              </w:rPr>
            </m:ctrlPr>
          </m:sSubSupPr>
          <m:e>
            <m:r>
              <w:rPr>
                <w:rFonts w:ascii="Cambria Math" w:eastAsiaTheme="minorEastAsia" w:hAnsi="Cambria Math" w:cs="Tahoma"/>
              </w:rPr>
              <m:t>x</m:t>
            </m:r>
          </m:e>
          <m:sub>
            <m:r>
              <w:rPr>
                <w:rFonts w:ascii="Cambria Math" w:eastAsiaTheme="minorEastAsia" w:hAnsi="Cambria Math" w:cs="Tahoma"/>
              </w:rPr>
              <m:t>i</m:t>
            </m:r>
          </m:sub>
          <m:sup>
            <m:r>
              <w:rPr>
                <w:rFonts w:ascii="Cambria Math" w:eastAsiaTheme="minorEastAsia" w:hAnsi="Cambria Math" w:cs="Tahoma"/>
              </w:rPr>
              <m:t>+</m:t>
            </m:r>
          </m:sup>
        </m:sSubSup>
        <m:r>
          <w:rPr>
            <w:rFonts w:ascii="Cambria Math" w:eastAsiaTheme="minorEastAsia" w:hAnsi="Cambria Math" w:cs="Tahoma"/>
          </w:rPr>
          <m:t>-</m:t>
        </m:r>
        <m:sSubSup>
          <m:sSubSupPr>
            <m:ctrlPr>
              <w:rPr>
                <w:rFonts w:ascii="Cambria Math" w:eastAsiaTheme="minorEastAsia" w:hAnsi="Cambria Math" w:cs="Tahoma"/>
                <w:i/>
              </w:rPr>
            </m:ctrlPr>
          </m:sSubSupPr>
          <m:e>
            <m:r>
              <w:rPr>
                <w:rFonts w:ascii="Cambria Math" w:eastAsiaTheme="minorEastAsia" w:hAnsi="Cambria Math" w:cs="Tahoma"/>
              </w:rPr>
              <m:t>x</m:t>
            </m:r>
          </m:e>
          <m:sub>
            <m:r>
              <w:rPr>
                <w:rFonts w:ascii="Cambria Math" w:eastAsiaTheme="minorEastAsia" w:hAnsi="Cambria Math" w:cs="Tahoma"/>
              </w:rPr>
              <m:t>i</m:t>
            </m:r>
          </m:sub>
          <m:sup>
            <m:r>
              <w:rPr>
                <w:rFonts w:ascii="Cambria Math" w:eastAsiaTheme="minorEastAsia" w:hAnsi="Cambria Math" w:cs="Tahoma"/>
              </w:rPr>
              <m:t>-</m:t>
            </m:r>
          </m:sup>
        </m:sSubSup>
      </m:oMath>
      <w:r>
        <w:rPr>
          <w:rFonts w:ascii="Tahoma" w:eastAsiaTheme="minorEastAsia" w:hAnsi="Tahoma" w:cs="Tahoma"/>
        </w:rPr>
        <w:t xml:space="preserve"> whose difference can be negative</w:t>
      </w:r>
      <w:r w:rsidR="00FC2146">
        <w:rPr>
          <w:rFonts w:ascii="Tahoma" w:eastAsiaTheme="minorEastAsia" w:hAnsi="Tahoma" w:cs="Tahoma"/>
        </w:rPr>
        <w:t xml:space="preserve">. Replacing </w:t>
      </w:r>
      <m:oMath>
        <m:sSub>
          <m:sSubPr>
            <m:ctrlPr>
              <w:rPr>
                <w:rFonts w:ascii="Cambria Math" w:hAnsi="Cambria Math" w:cs="Tahoma"/>
                <w:i/>
              </w:rPr>
            </m:ctrlPr>
          </m:sSubPr>
          <m:e>
            <m:r>
              <w:rPr>
                <w:rFonts w:ascii="Cambria Math" w:hAnsi="Cambria Math" w:cs="Tahoma"/>
              </w:rPr>
              <m:t>x</m:t>
            </m:r>
          </m:e>
          <m:sub>
            <m:r>
              <w:rPr>
                <w:rFonts w:ascii="Cambria Math" w:hAnsi="Cambria Math" w:cs="Tahoma"/>
              </w:rPr>
              <m:t>i</m:t>
            </m:r>
          </m:sub>
        </m:sSub>
      </m:oMath>
      <w:r w:rsidR="00FC2146">
        <w:rPr>
          <w:rFonts w:ascii="Tahoma" w:eastAsiaTheme="minorEastAsia" w:hAnsi="Tahoma" w:cs="Tahoma"/>
        </w:rPr>
        <w:t xml:space="preserve"> with  </w:t>
      </w:r>
      <m:oMath>
        <m:sSubSup>
          <m:sSubSupPr>
            <m:ctrlPr>
              <w:rPr>
                <w:rFonts w:ascii="Cambria Math" w:eastAsiaTheme="minorEastAsia" w:hAnsi="Cambria Math" w:cs="Tahoma"/>
                <w:i/>
              </w:rPr>
            </m:ctrlPr>
          </m:sSubSupPr>
          <m:e>
            <m:r>
              <w:rPr>
                <w:rFonts w:ascii="Cambria Math" w:eastAsiaTheme="minorEastAsia" w:hAnsi="Cambria Math" w:cs="Tahoma"/>
              </w:rPr>
              <m:t>x</m:t>
            </m:r>
          </m:e>
          <m:sub>
            <m:r>
              <w:rPr>
                <w:rFonts w:ascii="Cambria Math" w:eastAsiaTheme="minorEastAsia" w:hAnsi="Cambria Math" w:cs="Tahoma"/>
              </w:rPr>
              <m:t>i</m:t>
            </m:r>
          </m:sub>
          <m:sup>
            <m:r>
              <w:rPr>
                <w:rFonts w:ascii="Cambria Math" w:eastAsiaTheme="minorEastAsia" w:hAnsi="Cambria Math" w:cs="Tahoma"/>
              </w:rPr>
              <m:t>+</m:t>
            </m:r>
          </m:sup>
        </m:sSubSup>
        <m:r>
          <w:rPr>
            <w:rFonts w:ascii="Cambria Math" w:eastAsiaTheme="minorEastAsia" w:hAnsi="Cambria Math" w:cs="Tahoma"/>
          </w:rPr>
          <m:t>-</m:t>
        </m:r>
        <m:sSubSup>
          <m:sSubSupPr>
            <m:ctrlPr>
              <w:rPr>
                <w:rFonts w:ascii="Cambria Math" w:eastAsiaTheme="minorEastAsia" w:hAnsi="Cambria Math" w:cs="Tahoma"/>
                <w:i/>
              </w:rPr>
            </m:ctrlPr>
          </m:sSubSupPr>
          <m:e>
            <m:r>
              <w:rPr>
                <w:rFonts w:ascii="Cambria Math" w:eastAsiaTheme="minorEastAsia" w:hAnsi="Cambria Math" w:cs="Tahoma"/>
              </w:rPr>
              <m:t>x</m:t>
            </m:r>
          </m:e>
          <m:sub>
            <m:r>
              <w:rPr>
                <w:rFonts w:ascii="Cambria Math" w:eastAsiaTheme="minorEastAsia" w:hAnsi="Cambria Math" w:cs="Tahoma"/>
              </w:rPr>
              <m:t>i</m:t>
            </m:r>
          </m:sub>
          <m:sup>
            <m:r>
              <w:rPr>
                <w:rFonts w:ascii="Cambria Math" w:eastAsiaTheme="minorEastAsia" w:hAnsi="Cambria Math" w:cs="Tahoma"/>
              </w:rPr>
              <m:t>-</m:t>
            </m:r>
          </m:sup>
        </m:sSubSup>
      </m:oMath>
      <w:r w:rsidR="00FC2146">
        <w:rPr>
          <w:rFonts w:ascii="Tahoma" w:eastAsiaTheme="minorEastAsia" w:hAnsi="Tahoma" w:cs="Tahoma"/>
        </w:rPr>
        <w:t xml:space="preserve"> </w:t>
      </w:r>
      <w:r w:rsidR="00FC2146">
        <w:rPr>
          <w:rFonts w:ascii="Tahoma" w:eastAsiaTheme="minorEastAsia" w:hAnsi="Tahoma" w:cs="Tahoma"/>
          <w:i/>
        </w:rPr>
        <w:t>everywhere</w:t>
      </w:r>
      <w:r w:rsidR="00FC2146">
        <w:rPr>
          <w:rFonts w:ascii="Tahoma" w:eastAsiaTheme="minorEastAsia" w:hAnsi="Tahoma" w:cs="Tahoma"/>
        </w:rPr>
        <w:t xml:space="preserve"> in yo</w:t>
      </w:r>
      <w:r w:rsidR="00463C8B">
        <w:rPr>
          <w:rFonts w:ascii="Tahoma" w:eastAsiaTheme="minorEastAsia" w:hAnsi="Tahoma" w:cs="Tahoma"/>
        </w:rPr>
        <w:t>ur linear program can enable negative values for your variables.</w:t>
      </w:r>
    </w:p>
    <w:p w14:paraId="64D5834A" w14:textId="113570B8" w:rsidR="009E12DF" w:rsidRDefault="009E12DF" w:rsidP="009E12DF">
      <w:pPr>
        <w:pStyle w:val="ListParagraph"/>
        <w:numPr>
          <w:ilvl w:val="0"/>
          <w:numId w:val="8"/>
        </w:numPr>
        <w:spacing w:line="300" w:lineRule="auto"/>
        <w:rPr>
          <w:rFonts w:ascii="Tahoma" w:hAnsi="Tahoma" w:cs="Tahoma"/>
        </w:rPr>
      </w:pPr>
      <w:r>
        <w:rPr>
          <w:rFonts w:ascii="Tahoma" w:hAnsi="Tahoma" w:cs="Tahoma"/>
        </w:rPr>
        <w:t>Instead of an inequality constraint, what if I have an equality constraint?</w:t>
      </w:r>
    </w:p>
    <w:p w14:paraId="116453F7" w14:textId="6DF03B9F" w:rsidR="00D5620E" w:rsidRDefault="001A2B31" w:rsidP="001A2B31">
      <w:pPr>
        <w:spacing w:line="300" w:lineRule="auto"/>
        <w:rPr>
          <w:rFonts w:ascii="Tahoma" w:eastAsiaTheme="minorEastAsia" w:hAnsi="Tahoma" w:cs="Tahoma"/>
        </w:rPr>
      </w:pPr>
      <w:r>
        <w:rPr>
          <w:rFonts w:ascii="Tahoma" w:hAnsi="Tahoma" w:cs="Tahoma"/>
        </w:rPr>
        <w:t xml:space="preserve">This is an easy fix; we can just provide two inequality constraints – one which is </w:t>
      </w:r>
      <m:oMath>
        <m:r>
          <w:rPr>
            <w:rFonts w:ascii="Cambria Math" w:hAnsi="Cambria Math" w:cs="Tahoma"/>
          </w:rPr>
          <m:t>≤</m:t>
        </m:r>
      </m:oMath>
      <w:r>
        <w:rPr>
          <w:rFonts w:ascii="Tahoma" w:eastAsiaTheme="minorEastAsia" w:hAnsi="Tahoma" w:cs="Tahoma"/>
        </w:rPr>
        <w:t xml:space="preserve"> the constant, another which is </w:t>
      </w:r>
      <m:oMath>
        <m:r>
          <w:rPr>
            <w:rFonts w:ascii="Cambria Math" w:eastAsiaTheme="minorEastAsia" w:hAnsi="Cambria Math" w:cs="Tahoma"/>
          </w:rPr>
          <m:t>≥</m:t>
        </m:r>
      </m:oMath>
      <w:r>
        <w:rPr>
          <w:rFonts w:ascii="Tahoma" w:eastAsiaTheme="minorEastAsia" w:hAnsi="Tahoma" w:cs="Tahoma"/>
        </w:rPr>
        <w:t xml:space="preserve"> the constant, resulting in an equality constraint.</w:t>
      </w:r>
    </w:p>
    <w:p w14:paraId="342C3422" w14:textId="4C285FFD" w:rsidR="00D5620E" w:rsidRDefault="00D5620E" w:rsidP="00D5620E">
      <w:pPr>
        <w:pStyle w:val="ListParagraph"/>
        <w:numPr>
          <w:ilvl w:val="0"/>
          <w:numId w:val="8"/>
        </w:numPr>
        <w:spacing w:line="300" w:lineRule="auto"/>
        <w:rPr>
          <w:rFonts w:ascii="Tahoma" w:eastAsiaTheme="minorEastAsia" w:hAnsi="Tahoma" w:cs="Tahoma"/>
        </w:rPr>
      </w:pPr>
      <w:r>
        <w:rPr>
          <w:rFonts w:ascii="Tahoma" w:eastAsiaTheme="minorEastAsia" w:hAnsi="Tahoma" w:cs="Tahoma"/>
        </w:rPr>
        <w:t>What if my variable only takes integer values?</w:t>
      </w:r>
    </w:p>
    <w:p w14:paraId="79D3C48D" w14:textId="0FF5EAAA" w:rsidR="00D5620E" w:rsidRDefault="00D5620E" w:rsidP="00D5620E">
      <w:pPr>
        <w:spacing w:line="300" w:lineRule="auto"/>
        <w:rPr>
          <w:rFonts w:ascii="Tahoma" w:eastAsiaTheme="minorEastAsia" w:hAnsi="Tahoma" w:cs="Tahoma"/>
        </w:rPr>
      </w:pPr>
      <w:r>
        <w:rPr>
          <w:rFonts w:ascii="Tahoma" w:eastAsiaTheme="minorEastAsia" w:hAnsi="Tahoma" w:cs="Tahoma"/>
        </w:rPr>
        <w:t xml:space="preserve">This can’t be handled directly by LP. This is another domain of optimization called </w:t>
      </w:r>
      <w:r>
        <w:rPr>
          <w:rFonts w:ascii="Tahoma" w:eastAsiaTheme="minorEastAsia" w:hAnsi="Tahoma" w:cs="Tahoma"/>
          <w:i/>
        </w:rPr>
        <w:t>mixed integer linear programming</w:t>
      </w:r>
      <w:r>
        <w:rPr>
          <w:rFonts w:ascii="Tahoma" w:eastAsiaTheme="minorEastAsia" w:hAnsi="Tahoma" w:cs="Tahoma"/>
        </w:rPr>
        <w:t xml:space="preserve"> which is covered in other parts of the course.</w:t>
      </w:r>
    </w:p>
    <w:p w14:paraId="656309C8" w14:textId="2DDEC820" w:rsidR="009B6AA1" w:rsidRDefault="009B6AA1" w:rsidP="009B6AA1">
      <w:pPr>
        <w:pStyle w:val="ListParagraph"/>
        <w:numPr>
          <w:ilvl w:val="0"/>
          <w:numId w:val="8"/>
        </w:numPr>
        <w:spacing w:line="300" w:lineRule="auto"/>
        <w:rPr>
          <w:rFonts w:ascii="Tahoma" w:eastAsiaTheme="minorEastAsia" w:hAnsi="Tahoma" w:cs="Tahoma"/>
        </w:rPr>
      </w:pPr>
      <w:r>
        <w:rPr>
          <w:rFonts w:ascii="Tahoma" w:eastAsiaTheme="minorEastAsia" w:hAnsi="Tahoma" w:cs="Tahoma"/>
        </w:rPr>
        <w:t>What if I have a non-linear constraint?</w:t>
      </w:r>
    </w:p>
    <w:p w14:paraId="72E3F299" w14:textId="20FC25E9" w:rsidR="009B6AA1" w:rsidRDefault="009B6AA1" w:rsidP="009B6AA1">
      <w:pPr>
        <w:spacing w:line="300" w:lineRule="auto"/>
        <w:rPr>
          <w:rFonts w:ascii="Tahoma" w:eastAsiaTheme="minorEastAsia" w:hAnsi="Tahoma" w:cs="Tahoma"/>
        </w:rPr>
      </w:pPr>
      <w:r>
        <w:rPr>
          <w:rFonts w:ascii="Tahoma" w:eastAsiaTheme="minorEastAsia" w:hAnsi="Tahoma" w:cs="Tahoma"/>
        </w:rPr>
        <w:t xml:space="preserve">This also is not handled in LP. It is called </w:t>
      </w:r>
      <w:r>
        <w:rPr>
          <w:rFonts w:ascii="Tahoma" w:eastAsiaTheme="minorEastAsia" w:hAnsi="Tahoma" w:cs="Tahoma"/>
          <w:i/>
        </w:rPr>
        <w:t>linear</w:t>
      </w:r>
      <w:r>
        <w:rPr>
          <w:rFonts w:ascii="Tahoma" w:eastAsiaTheme="minorEastAsia" w:hAnsi="Tahoma" w:cs="Tahoma"/>
        </w:rPr>
        <w:t xml:space="preserve"> programming after all </w:t>
      </w:r>
      <w:r w:rsidRPr="009B6AA1">
        <w:rPr>
          <w:rFonts w:ascii="Tahoma" w:eastAsiaTheme="minorEastAsia" w:hAnsi="Tahoma" w:cs="Tahoma"/>
        </w:rPr>
        <w:sym w:font="Wingdings" w:char="F04A"/>
      </w:r>
    </w:p>
    <w:p w14:paraId="752DDE2A" w14:textId="77777777" w:rsidR="007A2051" w:rsidRDefault="007A2051">
      <w:pPr>
        <w:rPr>
          <w:rFonts w:ascii="Tahoma" w:hAnsi="Tahoma" w:cs="Tahoma"/>
          <w:b/>
          <w:i/>
        </w:rPr>
      </w:pPr>
      <w:r>
        <w:rPr>
          <w:rFonts w:ascii="Tahoma" w:hAnsi="Tahoma" w:cs="Tahoma"/>
          <w:b/>
          <w:i/>
        </w:rPr>
        <w:br w:type="page"/>
      </w:r>
    </w:p>
    <w:p w14:paraId="4C992CF5" w14:textId="35A77B31" w:rsidR="00B63D79" w:rsidRDefault="00B63D79" w:rsidP="00B63D79">
      <w:pPr>
        <w:spacing w:line="300" w:lineRule="auto"/>
        <w:rPr>
          <w:rFonts w:ascii="Tahoma" w:hAnsi="Tahoma" w:cs="Tahoma"/>
        </w:rPr>
      </w:pPr>
      <w:r>
        <w:rPr>
          <w:rFonts w:ascii="Tahoma" w:hAnsi="Tahoma" w:cs="Tahoma"/>
          <w:b/>
          <w:i/>
        </w:rPr>
        <w:t>Convexity and its importance in LP</w:t>
      </w:r>
      <w:r>
        <w:rPr>
          <w:rFonts w:ascii="Tahoma" w:hAnsi="Tahoma" w:cs="Tahoma"/>
          <w:i/>
        </w:rPr>
        <w:t xml:space="preserve"> </w:t>
      </w:r>
      <w:r>
        <w:rPr>
          <w:rFonts w:ascii="Tahoma" w:hAnsi="Tahoma" w:cs="Tahoma"/>
        </w:rPr>
        <w:t>(6:00</w:t>
      </w:r>
      <w:r w:rsidR="002163A5">
        <w:rPr>
          <w:rFonts w:ascii="Tahoma" w:hAnsi="Tahoma" w:cs="Tahoma"/>
        </w:rPr>
        <w:t xml:space="preserve"> in video</w:t>
      </w:r>
      <w:r>
        <w:rPr>
          <w:rFonts w:ascii="Tahoma" w:hAnsi="Tahoma" w:cs="Tahoma"/>
        </w:rPr>
        <w:t>)</w:t>
      </w:r>
    </w:p>
    <w:p w14:paraId="18CA4CC7" w14:textId="4E473795" w:rsidR="005C0976" w:rsidRDefault="003B195F" w:rsidP="00B63D79">
      <w:pPr>
        <w:spacing w:line="300" w:lineRule="auto"/>
        <w:rPr>
          <w:rFonts w:ascii="Tahoma" w:hAnsi="Tahoma" w:cs="Tahoma"/>
        </w:rPr>
      </w:pPr>
      <w:r>
        <w:rPr>
          <w:rFonts w:ascii="Tahoma" w:hAnsi="Tahoma" w:cs="Tahoma"/>
        </w:rPr>
        <w:t>Convex sets are a set of points that, given any two points, the line joining them lies entirely within t</w:t>
      </w:r>
      <w:r w:rsidR="009D03D7">
        <w:rPr>
          <w:rFonts w:ascii="Tahoma" w:hAnsi="Tahoma" w:cs="Tahoma"/>
        </w:rPr>
        <w:t>he set. In a 2D space, a circle is a convex set while a star is not.</w:t>
      </w:r>
    </w:p>
    <w:p w14:paraId="79D85CBC" w14:textId="1D2C24D9" w:rsidR="007A2051" w:rsidRPr="00B63D79" w:rsidRDefault="007A2051" w:rsidP="00B63D79">
      <w:pPr>
        <w:spacing w:line="300" w:lineRule="auto"/>
        <w:rPr>
          <w:rFonts w:ascii="Tahoma" w:hAnsi="Tahoma" w:cs="Tahoma"/>
        </w:rPr>
      </w:pPr>
      <w:r>
        <w:rPr>
          <w:rFonts w:ascii="Tahoma" w:hAnsi="Tahoma" w:cs="Tahoma"/>
          <w:noProof/>
        </w:rPr>
        <mc:AlternateContent>
          <mc:Choice Requires="wpg">
            <w:drawing>
              <wp:anchor distT="0" distB="0" distL="114300" distR="114300" simplePos="0" relativeHeight="251656192" behindDoc="0" locked="0" layoutInCell="1" allowOverlap="1" wp14:anchorId="1EF4C1FE" wp14:editId="01607185">
                <wp:simplePos x="0" y="0"/>
                <wp:positionH relativeFrom="margin">
                  <wp:posOffset>1646555</wp:posOffset>
                </wp:positionH>
                <wp:positionV relativeFrom="paragraph">
                  <wp:posOffset>43815</wp:posOffset>
                </wp:positionV>
                <wp:extent cx="2743200" cy="13716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743200" cy="1371600"/>
                          <a:chOff x="0" y="0"/>
                          <a:chExt cx="2743200" cy="1371600"/>
                        </a:xfrm>
                      </wpg:grpSpPr>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t="2190" r="2286" b="3026"/>
                          <a:stretch/>
                        </pic:blipFill>
                        <pic:spPr bwMode="auto">
                          <a:xfrm>
                            <a:off x="1371600" y="0"/>
                            <a:ext cx="1371600" cy="1324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1">
                            <a:extLst>
                              <a:ext uri="{28A0092B-C50C-407E-A947-70E740481C1C}">
                                <a14:useLocalDpi xmlns:a14="http://schemas.microsoft.com/office/drawing/2010/main" val="0"/>
                              </a:ext>
                            </a:extLst>
                          </a:blip>
                          <a:srcRect l="4256" t="7154" r="7188" b="5293"/>
                          <a:stretch/>
                        </pic:blipFill>
                        <pic:spPr bwMode="auto">
                          <a:xfrm>
                            <a:off x="0" y="0"/>
                            <a:ext cx="1371600" cy="1371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2EB1EC" id="Group 4" o:spid="_x0000_s1026" style="position:absolute;margin-left:129.65pt;margin-top:3.45pt;width:3in;height:108pt;z-index:251656192;mso-position-horizontal-relative:margin" coordsize="2743200,137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371600;width:1371600;height:13246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F&#10;A+rAAAAA2gAAAA8AAABkcnMvZG93bnJldi54bWxET02LwjAQvS/4H8II3tZ0PchajeIKgl6EVQ96&#10;m23GpmwzqU1q6783guBpeLzPmS06W4ob1b5wrOBrmIAgzpwuOFdwPKw/v0H4gKyxdEwK7uRhMe99&#10;zDDVruVfuu1DLmII+xQVmBCqVEqfGbLoh64ijtzF1RZDhHUudY1tDLelHCXJWFosODYYrGhlKPvf&#10;N1bBdft39G452V1Opv0Zr89N4ZudUoN+t5yCCNSFt/jl3ug4H56vPK+c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wUD6sAAAADaAAAADwAAAAAAAAAAAAAAAACcAgAAZHJz&#10;L2Rvd25yZXYueG1sUEsFBgAAAAAEAAQA9wAAAIkDAAAAAA==&#10;">
                  <v:imagedata r:id="rId12" o:title="" croptop="1435f" cropbottom="1983f" cropright="1498f"/>
                  <v:path arrowok="t"/>
                </v:shape>
                <v:shape id="Picture 3" o:spid="_x0000_s1028" type="#_x0000_t75" style="position:absolute;width:13716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x&#10;I7zCAAAA2gAAAA8AAABkcnMvZG93bnJldi54bWxEj8FqwzAQRO+B/oPYQm+xnDSkxrESSqBgQi51&#10;Ss+LtbVNrJUrqY7991Gh0OMwM2+Y4jCZXozkfGdZwSpJQRDXVnfcKPi4vC0zED4ga+wtk4KZPBz2&#10;D4sCc21v/E5jFRoRIexzVNCGMORS+rolgz6xA3H0vqwzGKJ0jdQObxFuerlO06002HFcaHGgY0v1&#10;tfoxCj431elFn7erIZ3dmOls/C6tVOrpcXrdgQg0hf/wX7vUCp7h90q8AXJ/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8SO8wgAAANoAAAAPAAAAAAAAAAAAAAAAAJwCAABk&#10;cnMvZG93bnJldi54bWxQSwUGAAAAAAQABAD3AAAAiwMAAAAA&#10;">
                  <v:imagedata r:id="rId13" o:title="" croptop="4688f" cropbottom="3469f" cropleft="2789f" cropright="4711f"/>
                  <v:path arrowok="t"/>
                </v:shape>
                <w10:wrap type="square" anchorx="margin"/>
              </v:group>
            </w:pict>
          </mc:Fallback>
        </mc:AlternateContent>
      </w:r>
    </w:p>
    <w:p w14:paraId="53A62CFC" w14:textId="72E07A0B" w:rsidR="00FB02BD" w:rsidRPr="009B6AA1" w:rsidRDefault="00FB02BD" w:rsidP="009B6AA1">
      <w:pPr>
        <w:spacing w:line="300" w:lineRule="auto"/>
        <w:rPr>
          <w:rFonts w:ascii="Tahoma" w:eastAsiaTheme="minorEastAsia" w:hAnsi="Tahoma" w:cs="Tahoma"/>
        </w:rPr>
      </w:pPr>
    </w:p>
    <w:p w14:paraId="5B662F69" w14:textId="77777777" w:rsidR="007A2051" w:rsidRDefault="007A2051" w:rsidP="0039634B">
      <w:pPr>
        <w:tabs>
          <w:tab w:val="left" w:pos="6311"/>
        </w:tabs>
        <w:rPr>
          <w:rFonts w:ascii="Tahoma" w:hAnsi="Tahoma" w:cs="Tahoma"/>
        </w:rPr>
      </w:pPr>
    </w:p>
    <w:p w14:paraId="7A35C262" w14:textId="77777777" w:rsidR="007A2051" w:rsidRDefault="007A2051" w:rsidP="0039634B">
      <w:pPr>
        <w:tabs>
          <w:tab w:val="left" w:pos="6311"/>
        </w:tabs>
        <w:rPr>
          <w:rFonts w:ascii="Tahoma" w:hAnsi="Tahoma" w:cs="Tahoma"/>
        </w:rPr>
      </w:pPr>
    </w:p>
    <w:p w14:paraId="7B6F1160" w14:textId="77777777" w:rsidR="007A2051" w:rsidRDefault="007A2051" w:rsidP="0039634B">
      <w:pPr>
        <w:tabs>
          <w:tab w:val="left" w:pos="6311"/>
        </w:tabs>
        <w:rPr>
          <w:rFonts w:ascii="Tahoma" w:hAnsi="Tahoma" w:cs="Tahoma"/>
        </w:rPr>
      </w:pPr>
    </w:p>
    <w:p w14:paraId="7EA16BC4" w14:textId="77AE6A89" w:rsidR="0071251B" w:rsidRDefault="001E0830" w:rsidP="0039634B">
      <w:pPr>
        <w:tabs>
          <w:tab w:val="left" w:pos="6311"/>
        </w:tabs>
        <w:rPr>
          <w:rFonts w:ascii="Tahoma" w:hAnsi="Tahoma" w:cs="Tahoma"/>
        </w:rPr>
      </w:pPr>
      <w:r>
        <w:rPr>
          <w:rFonts w:ascii="Tahoma" w:hAnsi="Tahoma" w:cs="Tahoma"/>
          <w:noProof/>
        </w:rPr>
        <mc:AlternateContent>
          <mc:Choice Requires="wpg">
            <w:drawing>
              <wp:anchor distT="0" distB="0" distL="114300" distR="114300" simplePos="0" relativeHeight="251659264" behindDoc="0" locked="0" layoutInCell="1" allowOverlap="1" wp14:anchorId="0DEE4932" wp14:editId="6BEF9ED4">
                <wp:simplePos x="0" y="0"/>
                <wp:positionH relativeFrom="margin">
                  <wp:align>center</wp:align>
                </wp:positionH>
                <wp:positionV relativeFrom="paragraph">
                  <wp:posOffset>451904</wp:posOffset>
                </wp:positionV>
                <wp:extent cx="2153920" cy="1371600"/>
                <wp:effectExtent l="0" t="0" r="5080" b="0"/>
                <wp:wrapSquare wrapText="bothSides"/>
                <wp:docPr id="7" name="Group 7"/>
                <wp:cNvGraphicFramePr/>
                <a:graphic xmlns:a="http://schemas.openxmlformats.org/drawingml/2006/main">
                  <a:graphicData uri="http://schemas.microsoft.com/office/word/2010/wordprocessingGroup">
                    <wpg:wgp>
                      <wpg:cNvGrpSpPr/>
                      <wpg:grpSpPr>
                        <a:xfrm>
                          <a:off x="0" y="0"/>
                          <a:ext cx="2153920" cy="1371600"/>
                          <a:chOff x="0" y="0"/>
                          <a:chExt cx="2153920" cy="1371600"/>
                        </a:xfrm>
                      </wpg:grpSpPr>
                      <pic:pic xmlns:pic="http://schemas.openxmlformats.org/drawingml/2006/picture">
                        <pic:nvPicPr>
                          <pic:cNvPr id="5"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371600" y="0"/>
                            <a:ext cx="782320" cy="1371600"/>
                          </a:xfrm>
                          <a:prstGeom prst="rect">
                            <a:avLst/>
                          </a:prstGeom>
                        </pic:spPr>
                      </pic:pic>
                    </wpg:wgp>
                  </a:graphicData>
                </a:graphic>
              </wp:anchor>
            </w:drawing>
          </mc:Choice>
          <mc:Fallback>
            <w:pict>
              <v:group w14:anchorId="0DFD641F" id="Group 7" o:spid="_x0000_s1026" style="position:absolute;margin-left:0;margin-top:35.6pt;width:169.6pt;height:108pt;z-index:251659264;mso-position-horizontal:center;mso-position-horizontal-relative:margin" coordsize="2153920,1371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">
                <v:shape id="Picture 5" o:spid="_x0000_s1027" type="#_x0000_t75" style="position:absolute;width:13716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O&#10;WIvCAAAA2gAAAA8AAABkcnMvZG93bnJldi54bWxEj0+LwjAUxO8LfofwBG9r6qIi1SiiLC54WPx3&#10;fzbPtrR5qU3U7LffCILHYWZ+w8wWwdTiTq0rLSsY9BMQxJnVJecKjofvzwkI55E11pZJwR85WMw7&#10;HzNMtX3wju57n4sIYZeigsL7JpXSZQUZdH3bEEfvYluDPso2l7rFR4SbWn4lyVgaLDkuFNjQqqCs&#10;2t+MglCtT8PR4djUm19ntuF8XVbbq1K9blhOQXgK/h1+tX+0ghE8r8QbIO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TliLwgAAANoAAAAPAAAAAAAAAAAAAAAAAJwCAABk&#10;cnMvZG93bnJldi54bWxQSwUGAAAAAAQABAD3AAAAiwMAAAAA&#10;">
                  <v:imagedata r:id="rId16" o:title=""/>
                  <v:path arrowok="t"/>
                </v:shape>
                <v:shape id="Picture 6" o:spid="_x0000_s1028" type="#_x0000_t75" style="position:absolute;left:1371600;width:78232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B&#10;+9zEAAAA2gAAAA8AAABkcnMvZG93bnJldi54bWxEj09rAjEUxO8Fv0N4gpeiWT1IuxrFP1jrRekq&#10;PT82r7vBzcuySXX10zdCweMwM79hpvPWVuJCjTeOFQwHCQji3GnDhYLTcdN/A+EDssbKMSm4kYf5&#10;rPMyxVS7K3/RJQuFiBD2KSooQ6hTKX1ekkU/cDVx9H5cYzFE2RRSN3iNcFvJUZKMpUXDcaHEmlYl&#10;5efs1yp4vX3s7of11n+bzeG93uer5dBkSvW67WICIlAbnuH/9qdWMIbHlXgD5Ow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PB+9zEAAAA2gAAAA8AAAAAAAAAAAAAAAAAnAIA&#10;AGRycy9kb3ducmV2LnhtbFBLBQYAAAAABAAEAPcAAACNAwAAAAA=&#10;">
                  <v:imagedata r:id="rId17" o:title=""/>
                  <v:path arrowok="t"/>
                </v:shape>
                <w10:wrap type="square" anchorx="margin"/>
              </v:group>
            </w:pict>
          </mc:Fallback>
        </mc:AlternateContent>
      </w:r>
      <w:r w:rsidR="007A2051">
        <w:rPr>
          <w:rFonts w:ascii="Tahoma" w:hAnsi="Tahoma" w:cs="Tahoma"/>
        </w:rPr>
        <w:t xml:space="preserve">This can be extended to more dimensions, 3D for example. A sphere is a convex set while the </w:t>
      </w:r>
      <w:r w:rsidR="00161D54">
        <w:rPr>
          <w:rFonts w:ascii="Tahoma" w:hAnsi="Tahoma" w:cs="Tahoma"/>
          <w:i/>
        </w:rPr>
        <w:t>polyhedron</w:t>
      </w:r>
      <w:r w:rsidR="0071251B">
        <w:rPr>
          <w:rFonts w:ascii="Tahoma" w:hAnsi="Tahoma" w:cs="Tahoma"/>
        </w:rPr>
        <w:t xml:space="preserve"> on the right is not</w:t>
      </w:r>
      <w:r w:rsidR="00F56AB6">
        <w:rPr>
          <w:rFonts w:ascii="Tahoma" w:hAnsi="Tahoma" w:cs="Tahoma"/>
        </w:rPr>
        <w:t>.</w:t>
      </w:r>
    </w:p>
    <w:p w14:paraId="67283466" w14:textId="6620F52C" w:rsidR="008220EF" w:rsidRDefault="007A2051" w:rsidP="0039634B">
      <w:pPr>
        <w:tabs>
          <w:tab w:val="left" w:pos="6311"/>
        </w:tabs>
        <w:rPr>
          <w:rFonts w:ascii="Tahoma" w:hAnsi="Tahoma" w:cs="Tahoma"/>
        </w:rPr>
      </w:pPr>
      <w:r>
        <w:rPr>
          <w:rFonts w:ascii="Tahoma" w:hAnsi="Tahoma" w:cs="Tahoma"/>
        </w:rPr>
        <w:t xml:space="preserve"> </w:t>
      </w:r>
    </w:p>
    <w:p w14:paraId="67E2504F" w14:textId="77777777" w:rsidR="00F56AB6" w:rsidRDefault="00F56AB6" w:rsidP="0039634B">
      <w:pPr>
        <w:tabs>
          <w:tab w:val="left" w:pos="6311"/>
        </w:tabs>
        <w:rPr>
          <w:rFonts w:ascii="Tahoma" w:hAnsi="Tahoma" w:cs="Tahoma"/>
        </w:rPr>
      </w:pPr>
    </w:p>
    <w:p w14:paraId="751F74D3" w14:textId="77777777" w:rsidR="00F56AB6" w:rsidRDefault="00F56AB6" w:rsidP="0039634B">
      <w:pPr>
        <w:tabs>
          <w:tab w:val="left" w:pos="6311"/>
        </w:tabs>
        <w:rPr>
          <w:rFonts w:ascii="Tahoma" w:hAnsi="Tahoma" w:cs="Tahoma"/>
        </w:rPr>
      </w:pPr>
    </w:p>
    <w:p w14:paraId="52D1BA76" w14:textId="77777777" w:rsidR="00F56AB6" w:rsidRDefault="00F56AB6" w:rsidP="0039634B">
      <w:pPr>
        <w:tabs>
          <w:tab w:val="left" w:pos="6311"/>
        </w:tabs>
        <w:rPr>
          <w:rFonts w:ascii="Tahoma" w:hAnsi="Tahoma" w:cs="Tahoma"/>
        </w:rPr>
      </w:pPr>
    </w:p>
    <w:p w14:paraId="52EB2BCA" w14:textId="77777777" w:rsidR="00F56AB6" w:rsidRDefault="00F56AB6" w:rsidP="0039634B">
      <w:pPr>
        <w:tabs>
          <w:tab w:val="left" w:pos="6311"/>
        </w:tabs>
        <w:rPr>
          <w:rFonts w:ascii="Tahoma" w:hAnsi="Tahoma" w:cs="Tahoma"/>
        </w:rPr>
      </w:pPr>
    </w:p>
    <w:p w14:paraId="120E23CA" w14:textId="07E38DCF" w:rsidR="00263037" w:rsidRDefault="00F56AB6" w:rsidP="0039634B">
      <w:pPr>
        <w:tabs>
          <w:tab w:val="left" w:pos="6311"/>
        </w:tabs>
        <w:rPr>
          <w:rFonts w:ascii="Tahoma" w:hAnsi="Tahoma" w:cs="Tahoma"/>
        </w:rPr>
      </w:pPr>
      <w:r>
        <w:rPr>
          <w:rFonts w:ascii="Tahoma" w:hAnsi="Tahoma" w:cs="Tahoma"/>
        </w:rPr>
        <w:t>The above looks at convex sets graphical</w:t>
      </w:r>
      <w:r w:rsidR="002A452A">
        <w:rPr>
          <w:rFonts w:ascii="Tahoma" w:hAnsi="Tahoma" w:cs="Tahoma"/>
        </w:rPr>
        <w:t xml:space="preserve">ly, but how we would </w:t>
      </w:r>
      <w:r w:rsidR="00263037">
        <w:rPr>
          <w:rFonts w:ascii="Tahoma" w:hAnsi="Tahoma" w:cs="Tahoma"/>
        </w:rPr>
        <w:t>define a convex combination</w:t>
      </w:r>
      <w:r w:rsidR="00952C46">
        <w:rPr>
          <w:rFonts w:ascii="Tahoma" w:hAnsi="Tahoma" w:cs="Tahoma"/>
        </w:rPr>
        <w:t xml:space="preserve"> algebraically is below.</w:t>
      </w:r>
    </w:p>
    <w:p w14:paraId="6889C1FA" w14:textId="411E22A6" w:rsidR="00952C46" w:rsidRDefault="00952C46" w:rsidP="00C7432D">
      <w:pPr>
        <w:tabs>
          <w:tab w:val="left" w:pos="6311"/>
        </w:tabs>
        <w:jc w:val="center"/>
        <w:rPr>
          <w:rFonts w:ascii="Tahoma" w:eastAsiaTheme="minorEastAsia" w:hAnsi="Tahoma" w:cs="Tahoma"/>
        </w:rPr>
      </w:pPr>
      <w:r>
        <w:rPr>
          <w:rFonts w:ascii="Tahoma" w:hAnsi="Tahoma" w:cs="Tahoma"/>
        </w:rPr>
        <w:t xml:space="preserve">A set of points </w:t>
      </w:r>
      <m:oMath>
        <m:sSub>
          <m:sSubPr>
            <m:ctrlPr>
              <w:rPr>
                <w:rFonts w:ascii="Cambria Math" w:hAnsi="Cambria Math" w:cs="Tahoma"/>
                <w:i/>
              </w:rPr>
            </m:ctrlPr>
          </m:sSubPr>
          <m:e>
            <m:r>
              <w:rPr>
                <w:rFonts w:ascii="Cambria Math" w:hAnsi="Cambria Math" w:cs="Tahoma"/>
              </w:rPr>
              <m:t>λ</m:t>
            </m:r>
          </m:e>
          <m:sub>
            <m:r>
              <w:rPr>
                <w:rFonts w:ascii="Cambria Math" w:hAnsi="Cambria Math" w:cs="Tahoma"/>
              </w:rPr>
              <m:t>1</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λ</m:t>
            </m:r>
          </m:e>
          <m:sub>
            <m:r>
              <w:rPr>
                <w:rFonts w:ascii="Cambria Math" w:hAnsi="Cambria Math" w:cs="Tahoma"/>
              </w:rPr>
              <m:t>n</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n</m:t>
            </m:r>
          </m:sub>
        </m:sSub>
      </m:oMath>
      <w:r>
        <w:rPr>
          <w:rFonts w:ascii="Tahoma" w:eastAsiaTheme="minorEastAsia" w:hAnsi="Tahoma" w:cs="Tahoma"/>
        </w:rPr>
        <w:t xml:space="preserve"> is a convex combination of </w:t>
      </w:r>
      <m:oMath>
        <m:sSub>
          <m:sSubPr>
            <m:ctrlPr>
              <w:rPr>
                <w:rFonts w:ascii="Cambria Math" w:eastAsiaTheme="minorEastAsia" w:hAnsi="Cambria Math" w:cs="Tahoma"/>
                <w:i/>
              </w:rPr>
            </m:ctrlPr>
          </m:sSubPr>
          <m:e>
            <m:r>
              <w:rPr>
                <w:rFonts w:ascii="Cambria Math" w:eastAsiaTheme="minorEastAsia" w:hAnsi="Cambria Math" w:cs="Tahoma"/>
              </w:rPr>
              <m:t>v</m:t>
            </m:r>
          </m:e>
          <m:sub>
            <m:r>
              <w:rPr>
                <w:rFonts w:ascii="Cambria Math" w:eastAsiaTheme="minorEastAsia" w:hAnsi="Cambria Math" w:cs="Tahoma"/>
              </w:rPr>
              <m:t>1</m:t>
            </m:r>
          </m:sub>
        </m:sSub>
        <m:r>
          <w:rPr>
            <w:rFonts w:ascii="Cambria Math" w:eastAsiaTheme="minorEastAsia" w:hAnsi="Cambria Math" w:cs="Tahoma"/>
          </w:rPr>
          <m:t>,…,</m:t>
        </m:r>
        <m:sSub>
          <m:sSubPr>
            <m:ctrlPr>
              <w:rPr>
                <w:rFonts w:ascii="Cambria Math" w:eastAsiaTheme="minorEastAsia" w:hAnsi="Cambria Math" w:cs="Tahoma"/>
                <w:i/>
              </w:rPr>
            </m:ctrlPr>
          </m:sSubPr>
          <m:e>
            <m:r>
              <w:rPr>
                <w:rFonts w:ascii="Cambria Math" w:eastAsiaTheme="minorEastAsia" w:hAnsi="Cambria Math" w:cs="Tahoma"/>
              </w:rPr>
              <m:t>v</m:t>
            </m:r>
          </m:e>
          <m:sub>
            <m:r>
              <w:rPr>
                <w:rFonts w:ascii="Cambria Math" w:eastAsiaTheme="minorEastAsia" w:hAnsi="Cambria Math" w:cs="Tahoma"/>
              </w:rPr>
              <m:t>n</m:t>
            </m:r>
          </m:sub>
        </m:sSub>
      </m:oMath>
      <w:r>
        <w:rPr>
          <w:rFonts w:ascii="Tahoma" w:eastAsiaTheme="minorEastAsia" w:hAnsi="Tahoma" w:cs="Tahoma"/>
        </w:rPr>
        <w:t xml:space="preserve"> if:</w:t>
      </w:r>
    </w:p>
    <w:p w14:paraId="60E992F1" w14:textId="38B9F41C" w:rsidR="00C7432D" w:rsidRDefault="00EA131A" w:rsidP="0039634B">
      <w:pPr>
        <w:tabs>
          <w:tab w:val="left" w:pos="6311"/>
        </w:tabs>
        <w:rPr>
          <w:rFonts w:ascii="Tahoma" w:eastAsiaTheme="minorEastAsia" w:hAnsi="Tahoma" w:cs="Tahoma"/>
        </w:rPr>
      </w:pPr>
      <m:oMathPara>
        <m:oMath>
          <m:sSub>
            <m:sSubPr>
              <m:ctrlPr>
                <w:rPr>
                  <w:rFonts w:ascii="Cambria Math" w:hAnsi="Cambria Math" w:cs="Tahoma"/>
                  <w:i/>
                </w:rPr>
              </m:ctrlPr>
            </m:sSubPr>
            <m:e>
              <m:r>
                <w:rPr>
                  <w:rFonts w:ascii="Cambria Math" w:hAnsi="Cambria Math" w:cs="Tahoma"/>
                </w:rPr>
                <m:t>λ</m:t>
              </m:r>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λ</m:t>
              </m:r>
            </m:e>
            <m:sub>
              <m:r>
                <w:rPr>
                  <w:rFonts w:ascii="Cambria Math" w:hAnsi="Cambria Math" w:cs="Tahoma"/>
                </w:rPr>
                <m:t>n</m:t>
              </m:r>
            </m:sub>
          </m:sSub>
          <m:r>
            <w:rPr>
              <w:rFonts w:ascii="Cambria Math" w:hAnsi="Cambria Math" w:cs="Tahoma"/>
            </w:rPr>
            <m:t>=1</m:t>
          </m:r>
        </m:oMath>
      </m:oMathPara>
    </w:p>
    <w:p w14:paraId="377FE919" w14:textId="7BB70EA6" w:rsidR="00952C46" w:rsidRPr="00952C46" w:rsidRDefault="00C7432D" w:rsidP="00C7432D">
      <w:pPr>
        <w:tabs>
          <w:tab w:val="left" w:pos="6311"/>
        </w:tabs>
        <w:jc w:val="center"/>
        <w:rPr>
          <w:rFonts w:ascii="Tahoma" w:eastAsiaTheme="minorEastAsia" w:hAnsi="Tahoma" w:cs="Tahoma"/>
        </w:rPr>
      </w:pPr>
      <w:r>
        <w:rPr>
          <w:rFonts w:ascii="Tahoma" w:eastAsiaTheme="minorEastAsia" w:hAnsi="Tahoma" w:cs="Tahoma"/>
        </w:rPr>
        <w:t>and</w:t>
      </w:r>
    </w:p>
    <w:p w14:paraId="1CCE34EC" w14:textId="333A7B10" w:rsidR="00952C46" w:rsidRPr="002759C8" w:rsidRDefault="00EA131A" w:rsidP="0039634B">
      <w:pPr>
        <w:tabs>
          <w:tab w:val="left" w:pos="6311"/>
        </w:tabs>
        <w:rPr>
          <w:rFonts w:ascii="Tahoma" w:eastAsiaTheme="minorEastAsia" w:hAnsi="Tahoma" w:cs="Tahoma"/>
        </w:rPr>
      </w:pPr>
      <m:oMathPara>
        <m:oMath>
          <m:sSub>
            <m:sSubPr>
              <m:ctrlPr>
                <w:rPr>
                  <w:rFonts w:ascii="Cambria Math" w:hAnsi="Cambria Math" w:cs="Tahoma"/>
                  <w:i/>
                </w:rPr>
              </m:ctrlPr>
            </m:sSubPr>
            <m:e>
              <m:r>
                <w:rPr>
                  <w:rFonts w:ascii="Cambria Math" w:hAnsi="Cambria Math" w:cs="Tahoma"/>
                </w:rPr>
                <m:t>λ</m:t>
              </m:r>
            </m:e>
            <m:sub>
              <m:r>
                <w:rPr>
                  <w:rFonts w:ascii="Cambria Math" w:hAnsi="Cambria Math" w:cs="Tahoma"/>
                </w:rPr>
                <m:t>i</m:t>
              </m:r>
            </m:sub>
          </m:sSub>
          <m:r>
            <w:rPr>
              <w:rFonts w:ascii="Cambria Math" w:hAnsi="Cambria Math" w:cs="Tahoma"/>
            </w:rPr>
            <m:t>≥0</m:t>
          </m:r>
          <m:r>
            <w:rPr>
              <w:rFonts w:ascii="Cambria Math" w:eastAsiaTheme="minorEastAsia" w:hAnsi="Cambria Math" w:cs="Tahoma"/>
            </w:rPr>
            <m:t xml:space="preserve"> (1≤i≤n)</m:t>
          </m:r>
        </m:oMath>
      </m:oMathPara>
    </w:p>
    <w:p w14:paraId="07808DA2" w14:textId="0568A1A8" w:rsidR="002759C8" w:rsidRDefault="002759C8" w:rsidP="0039634B">
      <w:pPr>
        <w:tabs>
          <w:tab w:val="left" w:pos="6311"/>
        </w:tabs>
        <w:rPr>
          <w:rFonts w:ascii="Tahoma" w:eastAsiaTheme="minorEastAsia" w:hAnsi="Tahoma" w:cs="Tahoma"/>
        </w:rPr>
      </w:pPr>
      <w:r>
        <w:rPr>
          <w:rFonts w:ascii="Tahoma" w:eastAsiaTheme="minorEastAsia" w:hAnsi="Tahoma" w:cs="Tahoma"/>
        </w:rPr>
        <w:t>Put into words, a convex set is any group of points that can multipl</w:t>
      </w:r>
      <w:r w:rsidR="00E82B01">
        <w:rPr>
          <w:rFonts w:ascii="Tahoma" w:eastAsiaTheme="minorEastAsia" w:hAnsi="Tahoma" w:cs="Tahoma"/>
        </w:rPr>
        <w:t>i</w:t>
      </w:r>
      <w:r>
        <w:rPr>
          <w:rFonts w:ascii="Tahoma" w:eastAsiaTheme="minorEastAsia" w:hAnsi="Tahoma" w:cs="Tahoma"/>
        </w:rPr>
        <w:t>ed by a set of lambdas. The lambdas are all positive numbers, and the sum of all lambdas is 1.</w:t>
      </w:r>
    </w:p>
    <w:p w14:paraId="77F18F99" w14:textId="1CED9464" w:rsidR="0064108C" w:rsidRDefault="009C2710" w:rsidP="0039634B">
      <w:pPr>
        <w:tabs>
          <w:tab w:val="left" w:pos="6311"/>
        </w:tabs>
        <w:rPr>
          <w:rFonts w:ascii="Tahoma" w:eastAsiaTheme="minorEastAsia" w:hAnsi="Tahoma" w:cs="Tahoma"/>
        </w:rPr>
      </w:pPr>
      <w:r>
        <w:rPr>
          <w:rFonts w:ascii="Tahoma" w:eastAsiaTheme="minorEastAsia" w:hAnsi="Tahoma" w:cs="Tahoma"/>
        </w:rPr>
        <w:t xml:space="preserve">Another way to describe whether a set is convex or not is to take any two points within the set. If you connect each point to every other point within the set, and those combinations are </w:t>
      </w:r>
      <w:r>
        <w:rPr>
          <w:rFonts w:ascii="Tahoma" w:eastAsiaTheme="minorEastAsia" w:hAnsi="Tahoma" w:cs="Tahoma"/>
          <w:i/>
        </w:rPr>
        <w:t>all</w:t>
      </w:r>
      <w:r>
        <w:rPr>
          <w:rFonts w:ascii="Tahoma" w:eastAsiaTheme="minorEastAsia" w:hAnsi="Tahoma" w:cs="Tahoma"/>
        </w:rPr>
        <w:t xml:space="preserve"> convex, then the set is convex as well.</w:t>
      </w:r>
    </w:p>
    <w:p w14:paraId="52A11599" w14:textId="2AB7853A" w:rsidR="000E0F9E" w:rsidRDefault="000E0F9E" w:rsidP="0039634B">
      <w:pPr>
        <w:tabs>
          <w:tab w:val="left" w:pos="6311"/>
        </w:tabs>
        <w:rPr>
          <w:rFonts w:ascii="Tahoma" w:eastAsiaTheme="minorEastAsia" w:hAnsi="Tahoma" w:cs="Tahoma"/>
        </w:rPr>
      </w:pPr>
      <w:r>
        <w:rPr>
          <w:rFonts w:ascii="Tahoma" w:eastAsiaTheme="minorEastAsia" w:hAnsi="Tahoma" w:cs="Tahoma"/>
        </w:rPr>
        <w:t xml:space="preserve">Expanding this out from only one convex set to many convex sets, we can look at the intersection of a number of convex sets, denoted by </w:t>
      </w:r>
      <m:oMath>
        <m:r>
          <w:rPr>
            <w:rFonts w:ascii="Cambria Math" w:eastAsiaTheme="minorEastAsia" w:hAnsi="Cambria Math" w:cs="Tahoma"/>
          </w:rPr>
          <m:t>∩</m:t>
        </m:r>
        <m:sSub>
          <m:sSubPr>
            <m:ctrlPr>
              <w:rPr>
                <w:rFonts w:ascii="Cambria Math" w:eastAsiaTheme="minorEastAsia" w:hAnsi="Cambria Math" w:cs="Tahoma"/>
                <w:i/>
              </w:rPr>
            </m:ctrlPr>
          </m:sSubPr>
          <m:e>
            <m:r>
              <w:rPr>
                <w:rFonts w:ascii="Cambria Math" w:eastAsiaTheme="minorEastAsia" w:hAnsi="Cambria Math" w:cs="Tahoma"/>
              </w:rPr>
              <m:t>S</m:t>
            </m:r>
          </m:e>
          <m:sub>
            <m:r>
              <w:rPr>
                <w:rFonts w:ascii="Cambria Math" w:eastAsiaTheme="minorEastAsia" w:hAnsi="Cambria Math" w:cs="Tahoma"/>
              </w:rPr>
              <m:t>i</m:t>
            </m:r>
          </m:sub>
        </m:sSub>
      </m:oMath>
      <w:r>
        <w:rPr>
          <w:rFonts w:ascii="Tahoma" w:eastAsiaTheme="minorEastAsia" w:hAnsi="Tahoma" w:cs="Tahoma"/>
        </w:rPr>
        <w:t xml:space="preserve">. If we take the points contained in the intersection, it follows that the set of points within </w:t>
      </w:r>
      <m:oMath>
        <m:r>
          <w:rPr>
            <w:rFonts w:ascii="Cambria Math" w:eastAsiaTheme="minorEastAsia" w:hAnsi="Cambria Math" w:cs="Tahoma"/>
          </w:rPr>
          <m:t>∩</m:t>
        </m:r>
        <m:sSub>
          <m:sSubPr>
            <m:ctrlPr>
              <w:rPr>
                <w:rFonts w:ascii="Cambria Math" w:eastAsiaTheme="minorEastAsia" w:hAnsi="Cambria Math" w:cs="Tahoma"/>
                <w:i/>
              </w:rPr>
            </m:ctrlPr>
          </m:sSubPr>
          <m:e>
            <m:r>
              <w:rPr>
                <w:rFonts w:ascii="Cambria Math" w:eastAsiaTheme="minorEastAsia" w:hAnsi="Cambria Math" w:cs="Tahoma"/>
              </w:rPr>
              <m:t>S</m:t>
            </m:r>
          </m:e>
          <m:sub>
            <m:r>
              <w:rPr>
                <w:rFonts w:ascii="Cambria Math" w:eastAsiaTheme="minorEastAsia" w:hAnsi="Cambria Math" w:cs="Tahoma"/>
              </w:rPr>
              <m:t>i</m:t>
            </m:r>
          </m:sub>
        </m:sSub>
      </m:oMath>
      <w:r>
        <w:rPr>
          <w:rFonts w:ascii="Tahoma" w:eastAsiaTheme="minorEastAsia" w:hAnsi="Tahoma" w:cs="Tahoma"/>
        </w:rPr>
        <w:t xml:space="preserve"> are also in each one of the original sets. Furthermore this intersection </w:t>
      </w:r>
      <m:oMath>
        <m:r>
          <w:rPr>
            <w:rFonts w:ascii="Cambria Math" w:eastAsiaTheme="minorEastAsia" w:hAnsi="Cambria Math" w:cs="Tahoma"/>
          </w:rPr>
          <m:t>∩</m:t>
        </m:r>
        <m:sSub>
          <m:sSubPr>
            <m:ctrlPr>
              <w:rPr>
                <w:rFonts w:ascii="Cambria Math" w:eastAsiaTheme="minorEastAsia" w:hAnsi="Cambria Math" w:cs="Tahoma"/>
                <w:i/>
              </w:rPr>
            </m:ctrlPr>
          </m:sSubPr>
          <m:e>
            <m:r>
              <w:rPr>
                <w:rFonts w:ascii="Cambria Math" w:eastAsiaTheme="minorEastAsia" w:hAnsi="Cambria Math" w:cs="Tahoma"/>
              </w:rPr>
              <m:t>S</m:t>
            </m:r>
          </m:e>
          <m:sub>
            <m:r>
              <w:rPr>
                <w:rFonts w:ascii="Cambria Math" w:eastAsiaTheme="minorEastAsia" w:hAnsi="Cambria Math" w:cs="Tahoma"/>
              </w:rPr>
              <m:t>i</m:t>
            </m:r>
          </m:sub>
        </m:sSub>
      </m:oMath>
      <w:r>
        <w:rPr>
          <w:rFonts w:ascii="Tahoma" w:eastAsiaTheme="minorEastAsia" w:hAnsi="Tahoma" w:cs="Tahoma"/>
        </w:rPr>
        <w:t xml:space="preserve"> is also convex.</w:t>
      </w:r>
    </w:p>
    <w:p w14:paraId="7B141070" w14:textId="40BA71C0" w:rsidR="00FC62F8" w:rsidRDefault="00FC62F8" w:rsidP="0039634B">
      <w:pPr>
        <w:tabs>
          <w:tab w:val="left" w:pos="6311"/>
        </w:tabs>
        <w:rPr>
          <w:rFonts w:ascii="Tahoma" w:eastAsiaTheme="minorEastAsia" w:hAnsi="Tahoma" w:cs="Tahoma"/>
          <w:i/>
        </w:rPr>
      </w:pPr>
      <w:r>
        <w:rPr>
          <w:rFonts w:ascii="Tahoma" w:eastAsiaTheme="minorEastAsia" w:hAnsi="Tahoma" w:cs="Tahoma"/>
          <w:i/>
        </w:rPr>
        <w:t>Why is convexity important in LP?</w:t>
      </w:r>
    </w:p>
    <w:p w14:paraId="4BC78808" w14:textId="78ACD6AF" w:rsidR="00FC62F8" w:rsidRDefault="00716C41" w:rsidP="0039634B">
      <w:pPr>
        <w:tabs>
          <w:tab w:val="left" w:pos="6311"/>
        </w:tabs>
        <w:rPr>
          <w:rFonts w:ascii="Tahoma" w:eastAsiaTheme="minorEastAsia" w:hAnsi="Tahoma" w:cs="Tahoma"/>
        </w:rPr>
      </w:pPr>
      <w:r>
        <w:rPr>
          <w:rFonts w:ascii="Tahoma" w:eastAsiaTheme="minorEastAsia" w:hAnsi="Tahoma" w:cs="Tahoma"/>
        </w:rPr>
        <w:t xml:space="preserve">As mentioned, all linear programs include constraints which are inequalities. These inequalities are </w:t>
      </w:r>
      <w:r>
        <w:rPr>
          <w:rFonts w:ascii="Tahoma" w:eastAsiaTheme="minorEastAsia" w:hAnsi="Tahoma" w:cs="Tahoma"/>
          <w:i/>
        </w:rPr>
        <w:t>half spaces</w:t>
      </w:r>
      <w:r>
        <w:rPr>
          <w:rFonts w:ascii="Tahoma" w:eastAsiaTheme="minorEastAsia" w:hAnsi="Tahoma" w:cs="Tahoma"/>
        </w:rPr>
        <w:t xml:space="preserve"> that divide the </w:t>
      </w:r>
      <w:r w:rsidR="00161D54">
        <w:rPr>
          <w:rFonts w:ascii="Tahoma" w:eastAsiaTheme="minorEastAsia" w:hAnsi="Tahoma" w:cs="Tahoma"/>
        </w:rPr>
        <w:t>dimensional space into two separate convex sets. Within a linear program, you have a bunch of convex half spaces that are defining the feasible region of the program.</w:t>
      </w:r>
    </w:p>
    <w:p w14:paraId="23318EA1" w14:textId="77777777" w:rsidR="00C9456D" w:rsidRDefault="00161D54" w:rsidP="0039634B">
      <w:pPr>
        <w:tabs>
          <w:tab w:val="left" w:pos="6311"/>
        </w:tabs>
        <w:rPr>
          <w:rFonts w:ascii="Tahoma" w:eastAsiaTheme="minorEastAsia" w:hAnsi="Tahoma" w:cs="Tahoma"/>
        </w:rPr>
      </w:pPr>
      <w:r>
        <w:rPr>
          <w:rFonts w:ascii="Tahoma" w:eastAsiaTheme="minorEastAsia" w:hAnsi="Tahoma" w:cs="Tahoma"/>
        </w:rPr>
        <w:t>In other words, the intersection of all the convex sets defined by the constraints of the LP</w:t>
      </w:r>
      <w:r w:rsidR="00840B5A">
        <w:rPr>
          <w:rFonts w:ascii="Tahoma" w:eastAsiaTheme="minorEastAsia" w:hAnsi="Tahoma" w:cs="Tahoma"/>
        </w:rPr>
        <w:t xml:space="preserve"> – called a </w:t>
      </w:r>
      <w:r w:rsidR="00840B5A" w:rsidRPr="00840B5A">
        <w:rPr>
          <w:rFonts w:ascii="Tahoma" w:eastAsiaTheme="minorEastAsia" w:hAnsi="Tahoma" w:cs="Tahoma"/>
          <w:i/>
        </w:rPr>
        <w:t>polyhedron</w:t>
      </w:r>
      <w:r w:rsidR="00840B5A">
        <w:rPr>
          <w:rFonts w:ascii="Tahoma" w:eastAsiaTheme="minorEastAsia" w:hAnsi="Tahoma" w:cs="Tahoma"/>
          <w:i/>
        </w:rPr>
        <w:t xml:space="preserve"> </w:t>
      </w:r>
      <w:r w:rsidR="00840B5A">
        <w:rPr>
          <w:rFonts w:ascii="Tahoma" w:eastAsiaTheme="minorEastAsia" w:hAnsi="Tahoma" w:cs="Tahoma"/>
          <w:i/>
        </w:rPr>
        <w:softHyphen/>
      </w:r>
      <w:r w:rsidR="00840B5A">
        <w:rPr>
          <w:rFonts w:ascii="Tahoma" w:eastAsiaTheme="minorEastAsia" w:hAnsi="Tahoma" w:cs="Tahoma"/>
          <w:i/>
        </w:rPr>
        <w:softHyphen/>
      </w:r>
      <w:r w:rsidR="00840B5A">
        <w:rPr>
          <w:rFonts w:ascii="Tahoma" w:eastAsiaTheme="minorEastAsia" w:hAnsi="Tahoma" w:cs="Tahoma"/>
          <w:i/>
        </w:rPr>
        <w:softHyphen/>
      </w:r>
      <w:r w:rsidR="00840B5A">
        <w:rPr>
          <w:rFonts w:ascii="Tahoma" w:eastAsiaTheme="minorEastAsia" w:hAnsi="Tahoma" w:cs="Tahoma"/>
        </w:rPr>
        <w:t>– is the feasible region for the linear program.</w:t>
      </w:r>
    </w:p>
    <w:p w14:paraId="7809D50C" w14:textId="635E6DB7" w:rsidR="00C46F56" w:rsidRDefault="00C9456D" w:rsidP="0039634B">
      <w:pPr>
        <w:tabs>
          <w:tab w:val="left" w:pos="6311"/>
        </w:tabs>
        <w:rPr>
          <w:rFonts w:ascii="Tahoma" w:eastAsiaTheme="minorEastAsia" w:hAnsi="Tahoma" w:cs="Tahoma"/>
        </w:rPr>
      </w:pPr>
      <w:r>
        <w:rPr>
          <w:rFonts w:ascii="Tahoma" w:eastAsiaTheme="minorEastAsia" w:hAnsi="Tahoma" w:cs="Tahoma"/>
        </w:rPr>
        <w:t xml:space="preserve">In a 2D space, one of the constraints of the LP </w:t>
      </w:r>
      <w:r w:rsidR="00A11A54">
        <w:rPr>
          <w:rFonts w:ascii="Tahoma" w:eastAsiaTheme="minorEastAsia" w:hAnsi="Tahoma" w:cs="Tahoma"/>
        </w:rPr>
        <w:t>(defining a single half space) can</w:t>
      </w:r>
      <w:r>
        <w:rPr>
          <w:rFonts w:ascii="Tahoma" w:eastAsiaTheme="minorEastAsia" w:hAnsi="Tahoma" w:cs="Tahoma"/>
        </w:rPr>
        <w:t xml:space="preserve"> be represented geometrically through a hyperplane.</w:t>
      </w:r>
    </w:p>
    <w:p w14:paraId="4ADF43F7" w14:textId="1ADF3ADC" w:rsidR="00F45333" w:rsidRDefault="00C46F56" w:rsidP="0039634B">
      <w:pPr>
        <w:tabs>
          <w:tab w:val="left" w:pos="6311"/>
        </w:tabs>
        <w:rPr>
          <w:rFonts w:ascii="Tahoma" w:eastAsiaTheme="minorEastAsia" w:hAnsi="Tahoma" w:cs="Tahoma"/>
        </w:rPr>
      </w:pPr>
      <w:r>
        <w:rPr>
          <w:rFonts w:ascii="Tahoma" w:eastAsiaTheme="minorEastAsia" w:hAnsi="Tahoma" w:cs="Tahoma"/>
          <w:noProof/>
        </w:rPr>
        <mc:AlternateContent>
          <mc:Choice Requires="wpg">
            <w:drawing>
              <wp:anchor distT="0" distB="0" distL="114300" distR="114300" simplePos="0" relativeHeight="251662336" behindDoc="0" locked="0" layoutInCell="1" allowOverlap="1" wp14:anchorId="498A7116" wp14:editId="62AD2EF7">
                <wp:simplePos x="0" y="0"/>
                <wp:positionH relativeFrom="margin">
                  <wp:posOffset>619760</wp:posOffset>
                </wp:positionH>
                <wp:positionV relativeFrom="paragraph">
                  <wp:posOffset>655320</wp:posOffset>
                </wp:positionV>
                <wp:extent cx="4801235" cy="1920240"/>
                <wp:effectExtent l="0" t="0" r="0" b="10160"/>
                <wp:wrapTopAndBottom/>
                <wp:docPr id="10" name="Group 10"/>
                <wp:cNvGraphicFramePr/>
                <a:graphic xmlns:a="http://schemas.openxmlformats.org/drawingml/2006/main">
                  <a:graphicData uri="http://schemas.microsoft.com/office/word/2010/wordprocessingGroup">
                    <wpg:wgp>
                      <wpg:cNvGrpSpPr/>
                      <wpg:grpSpPr>
                        <a:xfrm>
                          <a:off x="0" y="0"/>
                          <a:ext cx="4801235" cy="1920240"/>
                          <a:chOff x="0" y="0"/>
                          <a:chExt cx="4801478" cy="1920240"/>
                        </a:xfrm>
                      </wpg:grpSpPr>
                      <pic:pic xmlns:pic="http://schemas.openxmlformats.org/drawingml/2006/picture">
                        <pic:nvPicPr>
                          <pic:cNvPr id="8" name="Picture 8"/>
                          <pic:cNvPicPr>
                            <a:picLocks noChangeAspect="1"/>
                          </pic:cNvPicPr>
                        </pic:nvPicPr>
                        <pic:blipFill rotWithShape="1">
                          <a:blip r:embed="rId18">
                            <a:extLst>
                              <a:ext uri="{28A0092B-C50C-407E-A947-70E740481C1C}">
                                <a14:useLocalDpi xmlns:a14="http://schemas.microsoft.com/office/drawing/2010/main" val="0"/>
                              </a:ext>
                            </a:extLst>
                          </a:blip>
                          <a:srcRect t="3041" b="2193"/>
                          <a:stretch/>
                        </pic:blipFill>
                        <pic:spPr bwMode="auto">
                          <a:xfrm>
                            <a:off x="0" y="0"/>
                            <a:ext cx="2305685" cy="1920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t="2026" b="3218"/>
                          <a:stretch/>
                        </pic:blipFill>
                        <pic:spPr bwMode="auto">
                          <a:xfrm>
                            <a:off x="2480553" y="0"/>
                            <a:ext cx="2320925" cy="1920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F6DD9E" id="Group 10" o:spid="_x0000_s1026" style="position:absolute;margin-left:48.8pt;margin-top:51.6pt;width:378.05pt;height:151.2pt;z-index:251662336;mso-position-horizontal-relative:margin" coordsize="4801478,1920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">
                <v:shape id="Picture 8" o:spid="_x0000_s1027" type="#_x0000_t75" style="position:absolute;width:2305685;height:1920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10;zxK/AAAA2gAAAA8AAABkcnMvZG93bnJldi54bWxET8uKwjAU3Q/4D+EKbgZNx0UZa1MRQVQQwcfC&#10;5aW5NsXmpjQZrX9vFsIsD+edL3rbiAd1vnas4GeSgCAuna65UnA5r8e/IHxA1tg4JgUv8rAoBl85&#10;Zto9+UiPU6hEDGGfoQITQptJ6UtDFv3EtcSRu7nOYoiwq6Tu8BnDbSOnSZJKizXHBoMtrQyV99Of&#10;VeDWxrz26SzdXHd1Q7M9fZfTg1KjYb+cgwjUh3/xx73VCuLWeCXeAFm8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oM8SvwAAANoAAAAPAAAAAAAAAAAAAAAAAJwCAABkcnMv&#10;ZG93bnJldi54bWxQSwUGAAAAAAQABAD3AAAAiAMAAAAA&#10;">
                  <v:imagedata r:id="rId20" o:title="" croptop="1993f" cropbottom="1437f"/>
                  <v:path arrowok="t"/>
                </v:shape>
                <v:shape id="Picture 9" o:spid="_x0000_s1028" type="#_x0000_t75" style="position:absolute;left:2480553;width:2320925;height:1920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K&#10;aI/EAAAA2gAAAA8AAABkcnMvZG93bnJldi54bWxEj09rwkAUxO8Fv8PyBG91oy3FRlcRacBLIE2l&#10;eHxkX/On2bchuzHx23cLhR6HmfkNsztMphU36l1tWcFqGYEgLqyuuVRw+UgeNyCcR9bYWiYFd3Jw&#10;2M8edhhrO/I73XJfigBhF6OCyvsultIVFRl0S9sRB+/L9gZ9kH0pdY9jgJtWrqPoRRqsOSxU2NGp&#10;ouI7H4yCtyZPT9d0fL7rJ2yGT5M0WbZSajGfjlsQnib/H/5rn7WCV/i9Em6A3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BKaI/EAAAA2gAAAA8AAAAAAAAAAAAAAAAAnAIA&#10;AGRycy9kb3ducmV2LnhtbFBLBQYAAAAABAAEAPcAAACNAwAAAAA=&#10;">
                  <v:imagedata r:id="rId21" o:title="" croptop="1328f" cropbottom="2109f"/>
                  <v:path arrowok="t"/>
                </v:shape>
                <w10:wrap type="topAndBottom" anchorx="margin"/>
              </v:group>
            </w:pict>
          </mc:Fallback>
        </mc:AlternateContent>
      </w:r>
      <w:r w:rsidR="00F45333">
        <w:rPr>
          <w:rFonts w:ascii="Tahoma" w:eastAsiaTheme="minorEastAsia" w:hAnsi="Tahoma" w:cs="Tahoma"/>
        </w:rPr>
        <w:t xml:space="preserve">When we add another half space, this refines the feasible region that satisfy all constraints. Additionally, the intersection of the half spaces form a </w:t>
      </w:r>
      <w:r>
        <w:rPr>
          <w:rFonts w:ascii="Tahoma" w:eastAsiaTheme="minorEastAsia" w:hAnsi="Tahoma" w:cs="Tahoma"/>
          <w:i/>
        </w:rPr>
        <w:t>vertex</w:t>
      </w:r>
      <w:r>
        <w:rPr>
          <w:rFonts w:ascii="Tahoma" w:eastAsiaTheme="minorEastAsia" w:hAnsi="Tahoma" w:cs="Tahoma"/>
        </w:rPr>
        <w:t xml:space="preserve"> which is the point where the hyperplanes intersect</w:t>
      </w:r>
      <w:r w:rsidR="00D472E4">
        <w:rPr>
          <w:rFonts w:ascii="Tahoma" w:eastAsiaTheme="minorEastAsia" w:hAnsi="Tahoma" w:cs="Tahoma"/>
        </w:rPr>
        <w:t>.</w:t>
      </w:r>
    </w:p>
    <w:p w14:paraId="5C17DF52" w14:textId="4DE7BD49" w:rsidR="00D472E4" w:rsidRDefault="00D472E4" w:rsidP="0039634B">
      <w:pPr>
        <w:tabs>
          <w:tab w:val="left" w:pos="6311"/>
        </w:tabs>
        <w:rPr>
          <w:rFonts w:ascii="Tahoma" w:eastAsiaTheme="minorEastAsia" w:hAnsi="Tahoma" w:cs="Tahoma"/>
        </w:rPr>
      </w:pPr>
    </w:p>
    <w:p w14:paraId="00E1DD3F" w14:textId="4E558916" w:rsidR="00D472E4" w:rsidRDefault="003B4CC5" w:rsidP="0039634B">
      <w:pPr>
        <w:tabs>
          <w:tab w:val="left" w:pos="6311"/>
        </w:tabs>
        <w:rPr>
          <w:rFonts w:ascii="Tahoma" w:eastAsiaTheme="minorEastAsia" w:hAnsi="Tahoma" w:cs="Tahoma"/>
        </w:rPr>
      </w:pPr>
      <w:r>
        <w:rPr>
          <w:rFonts w:ascii="Tahoma" w:eastAsiaTheme="minorEastAsia" w:hAnsi="Tahoma" w:cs="Tahoma"/>
          <w:noProof/>
        </w:rPr>
        <w:drawing>
          <wp:anchor distT="0" distB="0" distL="114300" distR="114300" simplePos="0" relativeHeight="251663360" behindDoc="0" locked="0" layoutInCell="1" allowOverlap="1" wp14:anchorId="4D060FFB" wp14:editId="28EF9A2A">
            <wp:simplePos x="0" y="0"/>
            <wp:positionH relativeFrom="margin">
              <wp:align>center</wp:align>
            </wp:positionH>
            <wp:positionV relativeFrom="paragraph">
              <wp:posOffset>495935</wp:posOffset>
            </wp:positionV>
            <wp:extent cx="4340013" cy="201168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6 at 6.57.56 AM.png"/>
                    <pic:cNvPicPr/>
                  </pic:nvPicPr>
                  <pic:blipFill>
                    <a:blip r:embed="rId22">
                      <a:extLst>
                        <a:ext uri="{28A0092B-C50C-407E-A947-70E740481C1C}">
                          <a14:useLocalDpi xmlns:a14="http://schemas.microsoft.com/office/drawing/2010/main" val="0"/>
                        </a:ext>
                      </a:extLst>
                    </a:blip>
                    <a:stretch>
                      <a:fillRect/>
                    </a:stretch>
                  </pic:blipFill>
                  <pic:spPr>
                    <a:xfrm>
                      <a:off x="0" y="0"/>
                      <a:ext cx="4340013" cy="2011680"/>
                    </a:xfrm>
                    <a:prstGeom prst="rect">
                      <a:avLst/>
                    </a:prstGeom>
                  </pic:spPr>
                </pic:pic>
              </a:graphicData>
            </a:graphic>
            <wp14:sizeRelH relativeFrom="page">
              <wp14:pctWidth>0</wp14:pctWidth>
            </wp14:sizeRelH>
            <wp14:sizeRelV relativeFrom="page">
              <wp14:pctHeight>0</wp14:pctHeight>
            </wp14:sizeRelV>
          </wp:anchor>
        </w:drawing>
      </w:r>
      <w:r w:rsidR="00D472E4">
        <w:rPr>
          <w:rFonts w:ascii="Tahoma" w:eastAsiaTheme="minorEastAsia" w:hAnsi="Tahoma" w:cs="Tahoma"/>
        </w:rPr>
        <w:t xml:space="preserve">Adding more half space will define a feasible region called a </w:t>
      </w:r>
      <w:r w:rsidR="00D472E4">
        <w:rPr>
          <w:rFonts w:ascii="Tahoma" w:eastAsiaTheme="minorEastAsia" w:hAnsi="Tahoma" w:cs="Tahoma"/>
          <w:i/>
        </w:rPr>
        <w:t>polytope</w:t>
      </w:r>
      <w:r w:rsidR="00D472E4">
        <w:rPr>
          <w:rFonts w:ascii="Tahoma" w:eastAsiaTheme="minorEastAsia" w:hAnsi="Tahoma" w:cs="Tahoma"/>
        </w:rPr>
        <w:t xml:space="preserve"> since the feasible region does not include infinity.</w:t>
      </w:r>
    </w:p>
    <w:p w14:paraId="5A80DBEA" w14:textId="2EA50613" w:rsidR="00CB1FEE" w:rsidRDefault="003B4CC5" w:rsidP="0039634B">
      <w:pPr>
        <w:tabs>
          <w:tab w:val="left" w:pos="6311"/>
        </w:tabs>
        <w:rPr>
          <w:rFonts w:ascii="Tahoma" w:eastAsiaTheme="minorEastAsia" w:hAnsi="Tahoma" w:cs="Tahoma"/>
        </w:rPr>
      </w:pPr>
      <w:r>
        <w:rPr>
          <w:rFonts w:ascii="Tahoma" w:eastAsiaTheme="minorEastAsia" w:hAnsi="Tahoma" w:cs="Tahoma"/>
        </w:rPr>
        <w:t>A few important</w:t>
      </w:r>
      <w:r w:rsidR="00CB1FEE">
        <w:rPr>
          <w:rFonts w:ascii="Tahoma" w:eastAsiaTheme="minorEastAsia" w:hAnsi="Tahoma" w:cs="Tahoma"/>
        </w:rPr>
        <w:t xml:space="preserve"> term</w:t>
      </w:r>
      <w:r>
        <w:rPr>
          <w:rFonts w:ascii="Tahoma" w:eastAsiaTheme="minorEastAsia" w:hAnsi="Tahoma" w:cs="Tahoma"/>
        </w:rPr>
        <w:t xml:space="preserve"> </w:t>
      </w:r>
      <w:r w:rsidR="00CB1FEE">
        <w:rPr>
          <w:rFonts w:ascii="Tahoma" w:eastAsiaTheme="minorEastAsia" w:hAnsi="Tahoma" w:cs="Tahoma"/>
        </w:rPr>
        <w:t>definitions:</w:t>
      </w:r>
    </w:p>
    <w:p w14:paraId="1350D04F" w14:textId="60C8D96C" w:rsidR="00D472E4" w:rsidRDefault="00CB1FEE" w:rsidP="00CB1FEE">
      <w:pPr>
        <w:pStyle w:val="ListParagraph"/>
        <w:numPr>
          <w:ilvl w:val="0"/>
          <w:numId w:val="8"/>
        </w:numPr>
        <w:tabs>
          <w:tab w:val="left" w:pos="6311"/>
        </w:tabs>
        <w:rPr>
          <w:rFonts w:ascii="Tahoma" w:eastAsiaTheme="minorEastAsia" w:hAnsi="Tahoma" w:cs="Tahoma"/>
        </w:rPr>
      </w:pPr>
      <w:r>
        <w:rPr>
          <w:rFonts w:ascii="Tahoma" w:eastAsiaTheme="minorEastAsia" w:hAnsi="Tahoma" w:cs="Tahoma"/>
        </w:rPr>
        <w:t xml:space="preserve">A </w:t>
      </w:r>
      <w:r>
        <w:rPr>
          <w:rFonts w:ascii="Tahoma" w:eastAsiaTheme="minorEastAsia" w:hAnsi="Tahoma" w:cs="Tahoma"/>
          <w:i/>
        </w:rPr>
        <w:t>face</w:t>
      </w:r>
      <w:r>
        <w:rPr>
          <w:rFonts w:ascii="Tahoma" w:eastAsiaTheme="minorEastAsia" w:hAnsi="Tahoma" w:cs="Tahoma"/>
        </w:rPr>
        <w:t xml:space="preserve"> is the intersection of a finite number of hyperplanes</w:t>
      </w:r>
    </w:p>
    <w:p w14:paraId="13D1557A" w14:textId="4349C7F7" w:rsidR="00CB1FEE" w:rsidRPr="00CB1FEE" w:rsidRDefault="00E42FC0" w:rsidP="00CB1FEE">
      <w:pPr>
        <w:pStyle w:val="ListParagraph"/>
        <w:numPr>
          <w:ilvl w:val="0"/>
          <w:numId w:val="8"/>
        </w:numPr>
        <w:tabs>
          <w:tab w:val="left" w:pos="6311"/>
        </w:tabs>
        <w:rPr>
          <w:rFonts w:ascii="Tahoma" w:eastAsiaTheme="minorEastAsia" w:hAnsi="Tahoma" w:cs="Tahoma"/>
        </w:rPr>
      </w:pPr>
      <w:r>
        <w:rPr>
          <w:rFonts w:ascii="Tahoma" w:eastAsiaTheme="minorEastAsia" w:hAnsi="Tahoma" w:cs="Tahoma"/>
        </w:rPr>
        <w:t xml:space="preserve">For </w:t>
      </w:r>
      <m:oMath>
        <m:r>
          <w:rPr>
            <w:rFonts w:ascii="Cambria Math" w:eastAsiaTheme="minorEastAsia" w:hAnsi="Cambria Math" w:cs="Tahoma"/>
          </w:rPr>
          <m:t>n</m:t>
        </m:r>
      </m:oMath>
      <w:r>
        <w:rPr>
          <w:rFonts w:ascii="Tahoma" w:eastAsiaTheme="minorEastAsia" w:hAnsi="Tahoma" w:cs="Tahoma"/>
        </w:rPr>
        <w:t xml:space="preserve"> variables, </w:t>
      </w:r>
      <w:r w:rsidR="0083013A">
        <w:rPr>
          <w:rFonts w:ascii="Tahoma" w:eastAsiaTheme="minorEastAsia" w:hAnsi="Tahoma" w:cs="Tahoma"/>
        </w:rPr>
        <w:t xml:space="preserve">the </w:t>
      </w:r>
      <w:r w:rsidR="000A059C">
        <w:rPr>
          <w:rFonts w:ascii="Tahoma" w:eastAsiaTheme="minorEastAsia" w:hAnsi="Tahoma" w:cs="Tahoma"/>
        </w:rPr>
        <w:t xml:space="preserve">point at which hyperplanes intersect is </w:t>
      </w:r>
      <w:r w:rsidR="0083013A">
        <w:rPr>
          <w:rFonts w:ascii="Tahoma" w:eastAsiaTheme="minorEastAsia" w:hAnsi="Tahoma" w:cs="Tahoma"/>
        </w:rPr>
        <w:t xml:space="preserve">called a </w:t>
      </w:r>
      <w:r w:rsidR="0083013A">
        <w:rPr>
          <w:rFonts w:ascii="Tahoma" w:eastAsiaTheme="minorEastAsia" w:hAnsi="Tahoma" w:cs="Tahoma"/>
          <w:i/>
        </w:rPr>
        <w:t>vertex</w:t>
      </w:r>
      <w:r w:rsidR="0083013A">
        <w:rPr>
          <w:rFonts w:ascii="Tahoma" w:eastAsiaTheme="minorEastAsia" w:hAnsi="Tahoma" w:cs="Tahoma"/>
        </w:rPr>
        <w:t xml:space="preserve">, while the </w:t>
      </w:r>
      <w:r w:rsidR="000A059C">
        <w:rPr>
          <w:rFonts w:ascii="Tahoma" w:eastAsiaTheme="minorEastAsia" w:hAnsi="Tahoma" w:cs="Tahoma"/>
        </w:rPr>
        <w:t xml:space="preserve">face created by a hyperplane on an existing polytope </w:t>
      </w:r>
      <w:r w:rsidR="0083013A">
        <w:rPr>
          <w:rFonts w:ascii="Tahoma" w:eastAsiaTheme="minorEastAsia" w:hAnsi="Tahoma" w:cs="Tahoma"/>
        </w:rPr>
        <w:t xml:space="preserve">is called a </w:t>
      </w:r>
      <w:r w:rsidR="0083013A">
        <w:rPr>
          <w:rFonts w:ascii="Tahoma" w:eastAsiaTheme="minorEastAsia" w:hAnsi="Tahoma" w:cs="Tahoma"/>
          <w:i/>
        </w:rPr>
        <w:t>facet</w:t>
      </w:r>
      <w:r w:rsidR="0083013A">
        <w:rPr>
          <w:rFonts w:ascii="Tahoma" w:eastAsiaTheme="minorEastAsia" w:hAnsi="Tahoma" w:cs="Tahoma"/>
        </w:rPr>
        <w:t>.</w:t>
      </w:r>
    </w:p>
    <w:p w14:paraId="1F2B165A" w14:textId="42BAD70C" w:rsidR="00C46F56" w:rsidRDefault="00A40E2C" w:rsidP="0039634B">
      <w:pPr>
        <w:tabs>
          <w:tab w:val="left" w:pos="6311"/>
        </w:tabs>
        <w:rPr>
          <w:rFonts w:ascii="Tahoma" w:eastAsiaTheme="minorEastAsia" w:hAnsi="Tahoma" w:cs="Tahoma"/>
        </w:rPr>
      </w:pPr>
      <w:r>
        <w:rPr>
          <w:rFonts w:ascii="Tahoma" w:eastAsiaTheme="minorEastAsia" w:hAnsi="Tahoma" w:cs="Tahoma"/>
          <w:noProof/>
        </w:rPr>
        <w:drawing>
          <wp:anchor distT="0" distB="0" distL="114300" distR="114300" simplePos="0" relativeHeight="251664384" behindDoc="0" locked="0" layoutInCell="1" allowOverlap="1" wp14:anchorId="5CD0886B" wp14:editId="0AFA0E55">
            <wp:simplePos x="0" y="0"/>
            <wp:positionH relativeFrom="margin">
              <wp:posOffset>1877695</wp:posOffset>
            </wp:positionH>
            <wp:positionV relativeFrom="paragraph">
              <wp:posOffset>677545</wp:posOffset>
            </wp:positionV>
            <wp:extent cx="2347595" cy="1920240"/>
            <wp:effectExtent l="0" t="0" r="0" b="1016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16 at 8.13.01 AM.png"/>
                    <pic:cNvPicPr/>
                  </pic:nvPicPr>
                  <pic:blipFill>
                    <a:blip r:embed="rId23">
                      <a:extLst>
                        <a:ext uri="{28A0092B-C50C-407E-A947-70E740481C1C}">
                          <a14:useLocalDpi xmlns:a14="http://schemas.microsoft.com/office/drawing/2010/main" val="0"/>
                        </a:ext>
                      </a:extLst>
                    </a:blip>
                    <a:stretch>
                      <a:fillRect/>
                    </a:stretch>
                  </pic:blipFill>
                  <pic:spPr>
                    <a:xfrm>
                      <a:off x="0" y="0"/>
                      <a:ext cx="2347595" cy="1920240"/>
                    </a:xfrm>
                    <a:prstGeom prst="rect">
                      <a:avLst/>
                    </a:prstGeom>
                  </pic:spPr>
                </pic:pic>
              </a:graphicData>
            </a:graphic>
            <wp14:sizeRelH relativeFrom="page">
              <wp14:pctWidth>0</wp14:pctWidth>
            </wp14:sizeRelH>
            <wp14:sizeRelV relativeFrom="page">
              <wp14:pctHeight>0</wp14:pctHeight>
            </wp14:sizeRelV>
          </wp:anchor>
        </w:drawing>
      </w:r>
      <w:r w:rsidR="00C57780">
        <w:rPr>
          <w:rFonts w:ascii="Tahoma" w:eastAsiaTheme="minorEastAsia" w:hAnsi="Tahoma" w:cs="Tahoma"/>
        </w:rPr>
        <w:t>The pictures above depict hyp</w:t>
      </w:r>
      <w:r w:rsidR="009D61BC">
        <w:rPr>
          <w:rFonts w:ascii="Tahoma" w:eastAsiaTheme="minorEastAsia" w:hAnsi="Tahoma" w:cs="Tahoma"/>
        </w:rPr>
        <w:t>erplanes in a 2D space</w:t>
      </w:r>
      <w:r w:rsidR="00432D0A">
        <w:rPr>
          <w:rFonts w:ascii="Tahoma" w:eastAsiaTheme="minorEastAsia" w:hAnsi="Tahoma" w:cs="Tahoma"/>
        </w:rPr>
        <w:t xml:space="preserve">, below depicts a similar concept in a 3D space. </w:t>
      </w:r>
      <w:r w:rsidR="00BD772D">
        <w:rPr>
          <w:rFonts w:ascii="Tahoma" w:eastAsiaTheme="minorEastAsia" w:hAnsi="Tahoma" w:cs="Tahoma"/>
        </w:rPr>
        <w:t xml:space="preserve">The intersection of three hyperplanes </w:t>
      </w:r>
      <w:r w:rsidR="000D5D31">
        <w:rPr>
          <w:rFonts w:ascii="Tahoma" w:eastAsiaTheme="minorEastAsia" w:hAnsi="Tahoma" w:cs="Tahoma"/>
        </w:rPr>
        <w:t xml:space="preserve">(toward the back of the graph) </w:t>
      </w:r>
      <w:r w:rsidR="00BD772D">
        <w:rPr>
          <w:rFonts w:ascii="Tahoma" w:eastAsiaTheme="minorEastAsia" w:hAnsi="Tahoma" w:cs="Tahoma"/>
        </w:rPr>
        <w:t>is the vertex; note that the intersection of two hyperplanes is a line.</w:t>
      </w:r>
    </w:p>
    <w:p w14:paraId="59F78EA0" w14:textId="77777777" w:rsidR="00A40E2C" w:rsidRDefault="00A40E2C" w:rsidP="0039634B">
      <w:pPr>
        <w:tabs>
          <w:tab w:val="left" w:pos="6311"/>
        </w:tabs>
        <w:rPr>
          <w:rFonts w:ascii="Tahoma" w:eastAsiaTheme="minorEastAsia" w:hAnsi="Tahoma" w:cs="Tahoma"/>
        </w:rPr>
      </w:pPr>
    </w:p>
    <w:p w14:paraId="3DC08CAC" w14:textId="31014588" w:rsidR="00BD772D" w:rsidRDefault="004E6D15" w:rsidP="0039634B">
      <w:pPr>
        <w:tabs>
          <w:tab w:val="left" w:pos="6311"/>
        </w:tabs>
        <w:rPr>
          <w:rFonts w:ascii="Tahoma" w:eastAsiaTheme="minorEastAsia" w:hAnsi="Tahoma" w:cs="Tahoma"/>
        </w:rPr>
      </w:pPr>
      <w:r>
        <w:rPr>
          <w:rFonts w:ascii="Tahoma" w:eastAsiaTheme="minorEastAsia" w:hAnsi="Tahoma" w:cs="Tahoma"/>
          <w:noProof/>
        </w:rPr>
        <w:drawing>
          <wp:anchor distT="0" distB="0" distL="114300" distR="114300" simplePos="0" relativeHeight="251665408" behindDoc="0" locked="0" layoutInCell="1" allowOverlap="1" wp14:anchorId="325D7A46" wp14:editId="36049AE3">
            <wp:simplePos x="0" y="0"/>
            <wp:positionH relativeFrom="margin">
              <wp:align>center</wp:align>
            </wp:positionH>
            <wp:positionV relativeFrom="paragraph">
              <wp:posOffset>495935</wp:posOffset>
            </wp:positionV>
            <wp:extent cx="2263775" cy="1919605"/>
            <wp:effectExtent l="0" t="0" r="0" b="1079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16 at 8.18.30 AM.png"/>
                    <pic:cNvPicPr/>
                  </pic:nvPicPr>
                  <pic:blipFill rotWithShape="1">
                    <a:blip r:embed="rId24" cstate="print">
                      <a:extLst>
                        <a:ext uri="{28A0092B-C50C-407E-A947-70E740481C1C}">
                          <a14:useLocalDpi xmlns:a14="http://schemas.microsoft.com/office/drawing/2010/main" val="0"/>
                        </a:ext>
                      </a:extLst>
                    </a:blip>
                    <a:srcRect l="5290"/>
                    <a:stretch/>
                  </pic:blipFill>
                  <pic:spPr bwMode="auto">
                    <a:xfrm>
                      <a:off x="0" y="0"/>
                      <a:ext cx="2263775" cy="191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0E2C">
        <w:rPr>
          <w:rFonts w:ascii="Tahoma" w:eastAsiaTheme="minorEastAsia" w:hAnsi="Tahoma" w:cs="Tahoma"/>
        </w:rPr>
        <w:t>Adding more inequalities results in a polytope, an example of which is below. These are the kinds of objects that we are going to explore inside a linear program.</w:t>
      </w:r>
    </w:p>
    <w:p w14:paraId="66C63E72" w14:textId="7E44D08A" w:rsidR="004E6D15" w:rsidRDefault="004E6D15" w:rsidP="0039634B">
      <w:pPr>
        <w:tabs>
          <w:tab w:val="left" w:pos="6311"/>
        </w:tabs>
        <w:rPr>
          <w:rFonts w:ascii="Tahoma" w:eastAsiaTheme="minorEastAsia" w:hAnsi="Tahoma" w:cs="Tahoma"/>
        </w:rPr>
      </w:pPr>
    </w:p>
    <w:p w14:paraId="6ADC866A" w14:textId="77777777" w:rsidR="004E6D15" w:rsidRDefault="004E6D15">
      <w:pPr>
        <w:rPr>
          <w:rFonts w:ascii="Tahoma" w:eastAsiaTheme="minorEastAsia" w:hAnsi="Tahoma" w:cs="Tahoma"/>
        </w:rPr>
      </w:pPr>
      <w:r>
        <w:rPr>
          <w:rFonts w:ascii="Tahoma" w:eastAsiaTheme="minorEastAsia" w:hAnsi="Tahoma" w:cs="Tahoma"/>
        </w:rPr>
        <w:br w:type="page"/>
      </w:r>
    </w:p>
    <w:p w14:paraId="2DB7DE49" w14:textId="26CBDC05" w:rsidR="00456CFB" w:rsidRDefault="004E6D15" w:rsidP="0039634B">
      <w:pPr>
        <w:tabs>
          <w:tab w:val="left" w:pos="6311"/>
        </w:tabs>
        <w:rPr>
          <w:rFonts w:ascii="Tahoma" w:eastAsiaTheme="minorEastAsia" w:hAnsi="Tahoma" w:cs="Tahoma"/>
        </w:rPr>
      </w:pPr>
      <w:r>
        <w:rPr>
          <w:rFonts w:ascii="Tahoma" w:eastAsiaTheme="minorEastAsia" w:hAnsi="Tahoma" w:cs="Tahoma"/>
        </w:rPr>
        <w:t>When we add another hyperplane, depicted in red in the graph below, the intersection with the existing polytope creates a few new vertices, as well as a facet of the newly-created polytope.</w:t>
      </w:r>
    </w:p>
    <w:p w14:paraId="291D8C37" w14:textId="428DDACE" w:rsidR="004E6D15" w:rsidRPr="00C46F56" w:rsidRDefault="004E6D15" w:rsidP="0039634B">
      <w:pPr>
        <w:tabs>
          <w:tab w:val="left" w:pos="6311"/>
        </w:tabs>
        <w:rPr>
          <w:rFonts w:ascii="Tahoma" w:eastAsiaTheme="minorEastAsia" w:hAnsi="Tahoma" w:cs="Tahoma"/>
        </w:rPr>
      </w:pPr>
      <w:r>
        <w:rPr>
          <w:rFonts w:ascii="Tahoma" w:eastAsiaTheme="minorEastAsia" w:hAnsi="Tahoma" w:cs="Tahoma"/>
          <w:noProof/>
        </w:rPr>
        <mc:AlternateContent>
          <mc:Choice Requires="wpg">
            <w:drawing>
              <wp:anchor distT="0" distB="0" distL="114300" distR="114300" simplePos="0" relativeHeight="251668480" behindDoc="0" locked="0" layoutInCell="1" allowOverlap="1" wp14:anchorId="570FF0BE" wp14:editId="69B6BF4B">
                <wp:simplePos x="0" y="0"/>
                <wp:positionH relativeFrom="margin">
                  <wp:align>center</wp:align>
                </wp:positionH>
                <wp:positionV relativeFrom="paragraph">
                  <wp:posOffset>581</wp:posOffset>
                </wp:positionV>
                <wp:extent cx="4969064" cy="1920240"/>
                <wp:effectExtent l="0" t="0" r="9525" b="10160"/>
                <wp:wrapSquare wrapText="bothSides"/>
                <wp:docPr id="16" name="Group 16"/>
                <wp:cNvGraphicFramePr/>
                <a:graphic xmlns:a="http://schemas.openxmlformats.org/drawingml/2006/main">
                  <a:graphicData uri="http://schemas.microsoft.com/office/word/2010/wordprocessingGroup">
                    <wpg:wgp>
                      <wpg:cNvGrpSpPr/>
                      <wpg:grpSpPr>
                        <a:xfrm>
                          <a:off x="0" y="0"/>
                          <a:ext cx="4969064" cy="1920240"/>
                          <a:chOff x="0" y="0"/>
                          <a:chExt cx="4969064" cy="1920240"/>
                        </a:xfrm>
                      </wpg:grpSpPr>
                      <pic:pic xmlns:pic="http://schemas.openxmlformats.org/drawingml/2006/picture">
                        <pic:nvPicPr>
                          <pic:cNvPr id="14" name="Picture 1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8230" cy="1920240"/>
                          </a:xfrm>
                          <a:prstGeom prst="rect">
                            <a:avLst/>
                          </a:prstGeom>
                        </pic:spPr>
                      </pic:pic>
                      <pic:pic xmlns:pic="http://schemas.openxmlformats.org/drawingml/2006/picture">
                        <pic:nvPicPr>
                          <pic:cNvPr id="15" name="Picture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538919" y="0"/>
                            <a:ext cx="2430145" cy="1920240"/>
                          </a:xfrm>
                          <a:prstGeom prst="rect">
                            <a:avLst/>
                          </a:prstGeom>
                        </pic:spPr>
                      </pic:pic>
                    </wpg:wgp>
                  </a:graphicData>
                </a:graphic>
              </wp:anchor>
            </w:drawing>
          </mc:Choice>
          <mc:Fallback>
            <w:pict>
              <v:group w14:anchorId="1B3F6ECD" id="Group 16" o:spid="_x0000_s1026" style="position:absolute;margin-left:0;margin-top:.05pt;width:391.25pt;height:151.2pt;z-index:251668480;mso-position-horizontal:center;mso-position-horizontal-relative:margin" coordsize="4969064,1920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">
                <v:shape id="Picture 14" o:spid="_x0000_s1027" type="#_x0000_t75" style="position:absolute;width:2348230;height:1920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2&#10;GhvAAAAA2wAAAA8AAABkcnMvZG93bnJldi54bWxET02LwjAQvS/4H8II3tbUImWtRimCoKAsq+J5&#10;aMam2ExKE7X+e7OwsLd5vM9ZrHrbiAd1vnasYDJOQBCXTtdcKTifNp9fIHxA1tg4JgUv8rBaDj4W&#10;mGv35B96HEMlYgj7HBWYENpcSl8asujHriWO3NV1FkOEXSV1h88YbhuZJkkmLdYcGwy2tDZU3o53&#10;q2CXzfa7/XfpM3NJ3SE9F+l9Vig1GvbFHESgPvyL/9xbHedP4feXeIBcv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fYaG8AAAADbAAAADwAAAAAAAAAAAAAAAACcAgAAZHJz&#10;L2Rvd25yZXYueG1sUEsFBgAAAAAEAAQA9wAAAIkDAAAAAA==&#10;">
                  <v:imagedata r:id="rId27" o:title=""/>
                  <v:path arrowok="t"/>
                </v:shape>
                <v:shape id="Picture 15" o:spid="_x0000_s1028" type="#_x0000_t75" style="position:absolute;left:2538919;width:2430145;height:1920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R&#10;g1PCAAAA2wAAAA8AAABkcnMvZG93bnJldi54bWxET01rwkAQvQv+h2WE3pqN0tqSuooEC6V6sKne&#10;h+w0iWZnw+5WY3+9KxS8zeN9zmzRm1acyPnGsoJxkoIgLq1uuFKw+35/fAXhA7LG1jIpuJCHxXw4&#10;mGGm7Zm/6FSESsQQ9hkqqEPoMil9WZNBn9iOOHI/1hkMEbpKaofnGG5aOUnTqTTYcGyosaO8pvJY&#10;/BoFn4d8u2rXsnObl+m+4qfiD/OLUg+jfvkGIlAf7uJ/94eO85/h9ks8QM6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0YNTwgAAANsAAAAPAAAAAAAAAAAAAAAAAJwCAABk&#10;cnMvZG93bnJldi54bWxQSwUGAAAAAAQABAD3AAAAiwMAAAAA&#10;">
                  <v:imagedata r:id="rId28" o:title=""/>
                  <v:path arrowok="t"/>
                </v:shape>
                <w10:wrap type="square" anchorx="margin"/>
              </v:group>
            </w:pict>
          </mc:Fallback>
        </mc:AlternateContent>
      </w:r>
    </w:p>
    <w:p w14:paraId="19B4EC3E" w14:textId="6DF8DF96" w:rsidR="00161D54" w:rsidRDefault="00840B5A" w:rsidP="0039634B">
      <w:pPr>
        <w:tabs>
          <w:tab w:val="left" w:pos="6311"/>
        </w:tabs>
        <w:rPr>
          <w:rFonts w:ascii="Tahoma" w:eastAsiaTheme="minorEastAsia" w:hAnsi="Tahoma" w:cs="Tahoma"/>
        </w:rPr>
      </w:pPr>
      <w:r>
        <w:rPr>
          <w:rFonts w:ascii="Tahoma" w:eastAsiaTheme="minorEastAsia" w:hAnsi="Tahoma" w:cs="Tahoma"/>
        </w:rPr>
        <w:t xml:space="preserve"> </w:t>
      </w:r>
    </w:p>
    <w:p w14:paraId="28CD83CA" w14:textId="3B4F2784" w:rsidR="00F45333" w:rsidRDefault="00F45333" w:rsidP="0039634B">
      <w:pPr>
        <w:tabs>
          <w:tab w:val="left" w:pos="6311"/>
        </w:tabs>
        <w:rPr>
          <w:rFonts w:ascii="Tahoma" w:eastAsiaTheme="minorEastAsia" w:hAnsi="Tahoma" w:cs="Tahoma"/>
        </w:rPr>
      </w:pPr>
    </w:p>
    <w:p w14:paraId="50E7788D" w14:textId="06CD4F17" w:rsidR="004E6D15" w:rsidRDefault="004E6D15" w:rsidP="0039634B">
      <w:pPr>
        <w:tabs>
          <w:tab w:val="left" w:pos="6311"/>
        </w:tabs>
        <w:rPr>
          <w:rFonts w:ascii="Tahoma" w:eastAsiaTheme="minorEastAsia" w:hAnsi="Tahoma" w:cs="Tahoma"/>
        </w:rPr>
      </w:pPr>
    </w:p>
    <w:p w14:paraId="22977744" w14:textId="0FB5D3EC" w:rsidR="004E6D15" w:rsidRDefault="004E6D15" w:rsidP="0039634B">
      <w:pPr>
        <w:tabs>
          <w:tab w:val="left" w:pos="6311"/>
        </w:tabs>
        <w:rPr>
          <w:rFonts w:ascii="Tahoma" w:eastAsiaTheme="minorEastAsia" w:hAnsi="Tahoma" w:cs="Tahoma"/>
        </w:rPr>
      </w:pPr>
    </w:p>
    <w:p w14:paraId="27C71FEE" w14:textId="5B509EB9" w:rsidR="004E6D15" w:rsidRDefault="004E6D15" w:rsidP="0039634B">
      <w:pPr>
        <w:tabs>
          <w:tab w:val="left" w:pos="6311"/>
        </w:tabs>
        <w:rPr>
          <w:rFonts w:ascii="Tahoma" w:eastAsiaTheme="minorEastAsia" w:hAnsi="Tahoma" w:cs="Tahoma"/>
        </w:rPr>
      </w:pPr>
    </w:p>
    <w:p w14:paraId="1D20B818" w14:textId="05F82C0C" w:rsidR="004E6D15" w:rsidRDefault="004E6D15" w:rsidP="0039634B">
      <w:pPr>
        <w:tabs>
          <w:tab w:val="left" w:pos="6311"/>
        </w:tabs>
        <w:rPr>
          <w:rFonts w:ascii="Tahoma" w:eastAsiaTheme="minorEastAsia" w:hAnsi="Tahoma" w:cs="Tahoma"/>
        </w:rPr>
      </w:pPr>
    </w:p>
    <w:p w14:paraId="0B4320E7" w14:textId="1F8ACD21" w:rsidR="004E6D15" w:rsidRDefault="00EC737F" w:rsidP="0039634B">
      <w:pPr>
        <w:tabs>
          <w:tab w:val="left" w:pos="6311"/>
        </w:tabs>
        <w:rPr>
          <w:rFonts w:ascii="Tahoma" w:eastAsiaTheme="minorEastAsia" w:hAnsi="Tahoma" w:cs="Tahoma"/>
        </w:rPr>
      </w:pPr>
      <w:r>
        <w:rPr>
          <w:rFonts w:ascii="Tahoma" w:eastAsiaTheme="minorEastAsia" w:hAnsi="Tahoma" w:cs="Tahoma"/>
          <w:noProof/>
        </w:rPr>
        <mc:AlternateContent>
          <mc:Choice Requires="wpg">
            <w:drawing>
              <wp:anchor distT="0" distB="0" distL="114300" distR="114300" simplePos="0" relativeHeight="251671552" behindDoc="0" locked="0" layoutInCell="1" allowOverlap="1" wp14:anchorId="52DF4470" wp14:editId="42AC669F">
                <wp:simplePos x="0" y="0"/>
                <wp:positionH relativeFrom="margin">
                  <wp:align>center</wp:align>
                </wp:positionH>
                <wp:positionV relativeFrom="paragraph">
                  <wp:posOffset>896620</wp:posOffset>
                </wp:positionV>
                <wp:extent cx="5086836" cy="1929968"/>
                <wp:effectExtent l="0" t="0" r="0" b="635"/>
                <wp:wrapSquare wrapText="bothSides"/>
                <wp:docPr id="19" name="Group 19"/>
                <wp:cNvGraphicFramePr/>
                <a:graphic xmlns:a="http://schemas.openxmlformats.org/drawingml/2006/main">
                  <a:graphicData uri="http://schemas.microsoft.com/office/word/2010/wordprocessingGroup">
                    <wpg:wgp>
                      <wpg:cNvGrpSpPr/>
                      <wpg:grpSpPr>
                        <a:xfrm>
                          <a:off x="0" y="0"/>
                          <a:ext cx="5086836" cy="1929968"/>
                          <a:chOff x="0" y="0"/>
                          <a:chExt cx="5086836" cy="1929968"/>
                        </a:xfrm>
                      </wpg:grpSpPr>
                      <pic:pic xmlns:pic="http://schemas.openxmlformats.org/drawingml/2006/picture">
                        <pic:nvPicPr>
                          <pic:cNvPr id="18" name="Picture 1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675106" y="9728"/>
                            <a:ext cx="2411730" cy="1920240"/>
                          </a:xfrm>
                          <a:prstGeom prst="rect">
                            <a:avLst/>
                          </a:prstGeom>
                        </pic:spPr>
                      </pic:pic>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03475" cy="1920240"/>
                          </a:xfrm>
                          <a:prstGeom prst="rect">
                            <a:avLst/>
                          </a:prstGeom>
                        </pic:spPr>
                      </pic:pic>
                    </wpg:wgp>
                  </a:graphicData>
                </a:graphic>
              </wp:anchor>
            </w:drawing>
          </mc:Choice>
          <mc:Fallback>
            <w:pict>
              <v:group w14:anchorId="6DD472BB" id="Group 19" o:spid="_x0000_s1026" style="position:absolute;margin-left:0;margin-top:70.6pt;width:400.55pt;height:151.95pt;z-index:251671552;mso-position-horizontal:center;mso-position-horizontal-relative:margin" coordsize="5086836,19299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">
                <v:shape id="Picture 18" o:spid="_x0000_s1027" type="#_x0000_t75" style="position:absolute;left:2675106;top:9728;width:2411730;height:1920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i&#10;s2PEAAAA2wAAAA8AAABkcnMvZG93bnJldi54bWxEj0FvwjAMhe+T+A+RkbiNdKzaUCGtEBLSDhy2&#10;jsOOVuM1ZY1TNQHKv58Pk3az9Z7f+7ytJt+rK42xC2zgaZmBIm6C7bg1cPo8PK5BxYRssQ9MBu4U&#10;oSpnD1ssbLjxB13r1CoJ4VigAZfSUGgdG0ce4zIMxKJ9h9FjknVstR3xJuG+16sse9EeO5YGhwPt&#10;HTU/9cUbeM/98fW5vk85unx/Ott8/dUGYxbzabcBlWhK/+a/6zcr+AIrv8gAuv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Eis2PEAAAA2wAAAA8AAAAAAAAAAAAAAAAAnAIA&#10;AGRycy9kb3ducmV2LnhtbFBLBQYAAAAABAAEAPcAAACNAwAAAAA=&#10;">
                  <v:imagedata r:id="rId31" o:title=""/>
                  <v:path arrowok="t"/>
                </v:shape>
                <v:shape id="Picture 17" o:spid="_x0000_s1028" type="#_x0000_t75" style="position:absolute;width:2403475;height:1920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r&#10;1pfCAAAA2wAAAA8AAABkcnMvZG93bnJldi54bWxET0uLwjAQvgv7H8IIXmRNdfFBNcoiCF48rNYF&#10;b0MztsFmUpqo1V+/WRC8zcf3nMWqtZW4UeONYwXDQQKCOHfacKEgO2w+ZyB8QNZYOSYFD/KwWn50&#10;Fphqd+cfuu1DIWII+xQVlCHUqZQ+L8miH7iaOHJn11gMETaF1A3eY7it5ChJJtKi4dhQYk3rkvLL&#10;/moVfI1/xzvdn2Z4CpkpsuGxfpqNUr1u+z0HEagNb/HLvdVx/hT+f4kHyO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69aXwgAAANsAAAAPAAAAAAAAAAAAAAAAAJwCAABk&#10;cnMvZG93bnJldi54bWxQSwUGAAAAAAQABAD3AAAAiwMAAAAA&#10;">
                  <v:imagedata r:id="rId32" o:title=""/>
                  <v:path arrowok="t"/>
                </v:shape>
                <w10:wrap type="square" anchorx="margin"/>
              </v:group>
            </w:pict>
          </mc:Fallback>
        </mc:AlternateContent>
      </w:r>
      <w:r w:rsidR="00D7003D">
        <w:rPr>
          <w:rFonts w:ascii="Tahoma" w:eastAsiaTheme="minorEastAsia" w:hAnsi="Tahoma" w:cs="Tahoma"/>
        </w:rPr>
        <w:t xml:space="preserve">The concept of vertices are extremely important in </w:t>
      </w:r>
      <w:r>
        <w:rPr>
          <w:rFonts w:ascii="Tahoma" w:eastAsiaTheme="minorEastAsia" w:hAnsi="Tahoma" w:cs="Tahoma"/>
        </w:rPr>
        <w:t xml:space="preserve">a </w:t>
      </w:r>
      <w:r w:rsidR="00D7003D">
        <w:rPr>
          <w:rFonts w:ascii="Tahoma" w:eastAsiaTheme="minorEastAsia" w:hAnsi="Tahoma" w:cs="Tahoma"/>
        </w:rPr>
        <w:t>linear program. The reason is because any point in a polytope – and subsequently, any feasible solution to a linear program – is a convex combination of its vertices. Sometimes it is only a combination of two vertices, other times it can be three.</w:t>
      </w:r>
    </w:p>
    <w:p w14:paraId="2DB30B33" w14:textId="3E88DEFF" w:rsidR="00D7003D" w:rsidRDefault="00D7003D" w:rsidP="0039634B">
      <w:pPr>
        <w:tabs>
          <w:tab w:val="left" w:pos="6311"/>
        </w:tabs>
        <w:rPr>
          <w:rFonts w:ascii="Tahoma" w:eastAsiaTheme="minorEastAsia" w:hAnsi="Tahoma" w:cs="Tahoma"/>
        </w:rPr>
      </w:pPr>
    </w:p>
    <w:p w14:paraId="6F45A43D" w14:textId="7A536464" w:rsidR="00F45333" w:rsidRDefault="00F45333" w:rsidP="0039634B">
      <w:pPr>
        <w:tabs>
          <w:tab w:val="left" w:pos="6311"/>
        </w:tabs>
        <w:rPr>
          <w:rFonts w:ascii="Tahoma" w:eastAsiaTheme="minorEastAsia" w:hAnsi="Tahoma" w:cs="Tahoma"/>
        </w:rPr>
      </w:pPr>
    </w:p>
    <w:p w14:paraId="5DBA996A" w14:textId="3097892C" w:rsidR="00F45333" w:rsidRDefault="00F45333" w:rsidP="0039634B">
      <w:pPr>
        <w:tabs>
          <w:tab w:val="left" w:pos="6311"/>
        </w:tabs>
        <w:rPr>
          <w:rFonts w:ascii="Tahoma" w:eastAsiaTheme="minorEastAsia" w:hAnsi="Tahoma" w:cs="Tahoma"/>
        </w:rPr>
      </w:pPr>
    </w:p>
    <w:p w14:paraId="5A9C6F04" w14:textId="27F7B1DC" w:rsidR="00F45333" w:rsidRDefault="00F45333" w:rsidP="0039634B">
      <w:pPr>
        <w:tabs>
          <w:tab w:val="left" w:pos="6311"/>
        </w:tabs>
        <w:rPr>
          <w:rFonts w:ascii="Tahoma" w:eastAsiaTheme="minorEastAsia" w:hAnsi="Tahoma" w:cs="Tahoma"/>
        </w:rPr>
      </w:pPr>
    </w:p>
    <w:p w14:paraId="222361CD" w14:textId="21C49B25" w:rsidR="00F45333" w:rsidRDefault="00F45333" w:rsidP="0039634B">
      <w:pPr>
        <w:tabs>
          <w:tab w:val="left" w:pos="6311"/>
        </w:tabs>
        <w:rPr>
          <w:rFonts w:ascii="Tahoma" w:hAnsi="Tahoma" w:cs="Tahoma"/>
        </w:rPr>
      </w:pPr>
    </w:p>
    <w:p w14:paraId="69359896" w14:textId="6BAECE5C" w:rsidR="00EC737F" w:rsidRDefault="00EC737F" w:rsidP="0039634B">
      <w:pPr>
        <w:tabs>
          <w:tab w:val="left" w:pos="6311"/>
        </w:tabs>
        <w:rPr>
          <w:rFonts w:ascii="Tahoma" w:hAnsi="Tahoma" w:cs="Tahoma"/>
        </w:rPr>
      </w:pPr>
    </w:p>
    <w:p w14:paraId="572E2F7D" w14:textId="4F453BEB" w:rsidR="001A7AEB" w:rsidRDefault="00EC737F" w:rsidP="0039634B">
      <w:pPr>
        <w:tabs>
          <w:tab w:val="left" w:pos="6311"/>
        </w:tabs>
        <w:rPr>
          <w:rFonts w:ascii="Tahoma" w:hAnsi="Tahoma" w:cs="Tahoma"/>
        </w:rPr>
      </w:pPr>
      <w:r>
        <w:rPr>
          <w:rFonts w:ascii="Tahoma" w:hAnsi="Tahoma" w:cs="Tahoma"/>
        </w:rPr>
        <w:t>Additionally, as we have explained, the point of a linear program is to find the minimum of an objective function</w:t>
      </w:r>
      <w:r w:rsidR="00EE21FE">
        <w:rPr>
          <w:rFonts w:ascii="Tahoma" w:hAnsi="Tahoma" w:cs="Tahoma"/>
        </w:rPr>
        <w:t xml:space="preserve">. </w:t>
      </w:r>
    </w:p>
    <w:p w14:paraId="1BE42E8D" w14:textId="680DFDE5" w:rsidR="00EC737F" w:rsidRDefault="00EC737F" w:rsidP="001A7AEB">
      <w:pPr>
        <w:tabs>
          <w:tab w:val="left" w:pos="6311"/>
        </w:tabs>
        <w:jc w:val="center"/>
        <w:rPr>
          <w:rFonts w:ascii="Tahoma" w:hAnsi="Tahoma" w:cs="Tahoma"/>
          <w:i/>
        </w:rPr>
      </w:pPr>
      <w:r w:rsidRPr="00EE21FE">
        <w:rPr>
          <w:rFonts w:ascii="Tahoma" w:hAnsi="Tahoma" w:cs="Tahoma"/>
          <w:i/>
        </w:rPr>
        <w:t>At least one of the points where the objective value is minimal is a vertex.</w:t>
      </w:r>
    </w:p>
    <w:p w14:paraId="047B3D2D" w14:textId="77777777" w:rsidR="00D403B4" w:rsidRDefault="00D403B4">
      <w:pPr>
        <w:rPr>
          <w:rFonts w:ascii="Tahoma" w:hAnsi="Tahoma" w:cs="Tahoma"/>
        </w:rPr>
      </w:pPr>
      <w:r>
        <w:rPr>
          <w:rFonts w:ascii="Tahoma" w:hAnsi="Tahoma" w:cs="Tahoma"/>
        </w:rPr>
        <w:br w:type="page"/>
      </w:r>
    </w:p>
    <w:p w14:paraId="13C3D9F3" w14:textId="474DD100" w:rsidR="00D403B4" w:rsidRDefault="00D403B4" w:rsidP="00EC2D6A">
      <w:pPr>
        <w:tabs>
          <w:tab w:val="left" w:pos="6311"/>
        </w:tabs>
        <w:rPr>
          <w:rFonts w:ascii="Tahoma" w:hAnsi="Tahoma" w:cs="Tahoma"/>
        </w:rPr>
      </w:pPr>
      <w:r>
        <w:rPr>
          <w:rFonts w:ascii="Tahoma" w:hAnsi="Tahoma" w:cs="Tahoma"/>
          <w:noProof/>
        </w:rPr>
        <w:drawing>
          <wp:anchor distT="0" distB="0" distL="114300" distR="114300" simplePos="0" relativeHeight="251672576" behindDoc="0" locked="0" layoutInCell="1" allowOverlap="1" wp14:anchorId="09A43F0B" wp14:editId="2763EEB3">
            <wp:simplePos x="0" y="0"/>
            <wp:positionH relativeFrom="margin">
              <wp:align>center</wp:align>
            </wp:positionH>
            <wp:positionV relativeFrom="paragraph">
              <wp:posOffset>460375</wp:posOffset>
            </wp:positionV>
            <wp:extent cx="2097405" cy="1920240"/>
            <wp:effectExtent l="0" t="0" r="10795" b="1016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16 at 8.39.47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97405" cy="1920240"/>
                    </a:xfrm>
                    <a:prstGeom prst="rect">
                      <a:avLst/>
                    </a:prstGeom>
                  </pic:spPr>
                </pic:pic>
              </a:graphicData>
            </a:graphic>
            <wp14:sizeRelH relativeFrom="page">
              <wp14:pctWidth>0</wp14:pctWidth>
            </wp14:sizeRelH>
            <wp14:sizeRelV relativeFrom="page">
              <wp14:pctHeight>0</wp14:pctHeight>
            </wp14:sizeRelV>
          </wp:anchor>
        </w:drawing>
      </w:r>
      <w:r w:rsidR="00AF5935">
        <w:rPr>
          <w:rFonts w:ascii="Tahoma" w:hAnsi="Tahoma" w:cs="Tahoma"/>
        </w:rPr>
        <w:t xml:space="preserve">In a 2D space, imagine that the objective function is the black line </w:t>
      </w:r>
      <w:r w:rsidR="004A517B">
        <w:rPr>
          <w:rFonts w:ascii="Tahoma" w:hAnsi="Tahoma" w:cs="Tahoma"/>
        </w:rPr>
        <w:t xml:space="preserve">below </w:t>
      </w:r>
      <w:r w:rsidR="00AF5935">
        <w:rPr>
          <w:rFonts w:ascii="Tahoma" w:hAnsi="Tahoma" w:cs="Tahoma"/>
        </w:rPr>
        <w:t xml:space="preserve">through </w:t>
      </w:r>
      <w:r w:rsidR="004A517B">
        <w:rPr>
          <w:rFonts w:ascii="Tahoma" w:hAnsi="Tahoma" w:cs="Tahoma"/>
        </w:rPr>
        <w:t xml:space="preserve">the polytope defined by our constraints. </w:t>
      </w:r>
    </w:p>
    <w:p w14:paraId="7283DFE8" w14:textId="4CA093AA" w:rsidR="00D403B4" w:rsidRDefault="00D403B4" w:rsidP="00EC2D6A">
      <w:pPr>
        <w:tabs>
          <w:tab w:val="left" w:pos="6311"/>
        </w:tabs>
        <w:rPr>
          <w:rFonts w:ascii="Tahoma" w:hAnsi="Tahoma" w:cs="Tahoma"/>
        </w:rPr>
      </w:pPr>
    </w:p>
    <w:p w14:paraId="3FC9117C" w14:textId="77777777" w:rsidR="00D403B4" w:rsidRDefault="00D403B4" w:rsidP="00EC2D6A">
      <w:pPr>
        <w:tabs>
          <w:tab w:val="left" w:pos="6311"/>
        </w:tabs>
        <w:rPr>
          <w:rFonts w:ascii="Tahoma" w:hAnsi="Tahoma" w:cs="Tahoma"/>
        </w:rPr>
      </w:pPr>
    </w:p>
    <w:p w14:paraId="1FB08E54" w14:textId="77777777" w:rsidR="00D403B4" w:rsidRDefault="00D403B4" w:rsidP="00EC2D6A">
      <w:pPr>
        <w:tabs>
          <w:tab w:val="left" w:pos="6311"/>
        </w:tabs>
        <w:rPr>
          <w:rFonts w:ascii="Tahoma" w:hAnsi="Tahoma" w:cs="Tahoma"/>
        </w:rPr>
      </w:pPr>
    </w:p>
    <w:p w14:paraId="5350DC8B" w14:textId="77777777" w:rsidR="00D403B4" w:rsidRDefault="00D403B4" w:rsidP="00EC2D6A">
      <w:pPr>
        <w:tabs>
          <w:tab w:val="left" w:pos="6311"/>
        </w:tabs>
        <w:rPr>
          <w:rFonts w:ascii="Tahoma" w:hAnsi="Tahoma" w:cs="Tahoma"/>
        </w:rPr>
      </w:pPr>
    </w:p>
    <w:p w14:paraId="6029AAE5" w14:textId="77777777" w:rsidR="00D403B4" w:rsidRDefault="00D403B4" w:rsidP="00EC2D6A">
      <w:pPr>
        <w:tabs>
          <w:tab w:val="left" w:pos="6311"/>
        </w:tabs>
        <w:rPr>
          <w:rFonts w:ascii="Tahoma" w:hAnsi="Tahoma" w:cs="Tahoma"/>
        </w:rPr>
      </w:pPr>
    </w:p>
    <w:p w14:paraId="398DEA55" w14:textId="77777777" w:rsidR="00D403B4" w:rsidRDefault="00D403B4" w:rsidP="00EC2D6A">
      <w:pPr>
        <w:tabs>
          <w:tab w:val="left" w:pos="6311"/>
        </w:tabs>
        <w:rPr>
          <w:rFonts w:ascii="Tahoma" w:hAnsi="Tahoma" w:cs="Tahoma"/>
        </w:rPr>
      </w:pPr>
    </w:p>
    <w:p w14:paraId="67CC517C" w14:textId="50E46357" w:rsidR="00EC2D6A" w:rsidRDefault="007331CD" w:rsidP="00EC2D6A">
      <w:pPr>
        <w:tabs>
          <w:tab w:val="left" w:pos="6311"/>
        </w:tabs>
        <w:rPr>
          <w:rFonts w:ascii="Tahoma" w:hAnsi="Tahoma" w:cs="Tahoma"/>
        </w:rPr>
      </w:pPr>
      <w:r>
        <w:rPr>
          <w:rFonts w:ascii="Tahoma" w:hAnsi="Tahoma" w:cs="Tahoma"/>
          <w:noProof/>
        </w:rPr>
        <w:drawing>
          <wp:anchor distT="0" distB="0" distL="114300" distR="114300" simplePos="0" relativeHeight="251673600" behindDoc="0" locked="0" layoutInCell="1" allowOverlap="1" wp14:anchorId="0C3867D9" wp14:editId="4DFEE2B1">
            <wp:simplePos x="0" y="0"/>
            <wp:positionH relativeFrom="margin">
              <wp:align>center</wp:align>
            </wp:positionH>
            <wp:positionV relativeFrom="paragraph">
              <wp:posOffset>991235</wp:posOffset>
            </wp:positionV>
            <wp:extent cx="2110740" cy="1920240"/>
            <wp:effectExtent l="0" t="0" r="0" b="1016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7-16 at 8.44.57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10740" cy="1920240"/>
                    </a:xfrm>
                    <a:prstGeom prst="rect">
                      <a:avLst/>
                    </a:prstGeom>
                  </pic:spPr>
                </pic:pic>
              </a:graphicData>
            </a:graphic>
            <wp14:sizeRelH relativeFrom="page">
              <wp14:pctWidth>0</wp14:pctWidth>
            </wp14:sizeRelH>
            <wp14:sizeRelV relativeFrom="page">
              <wp14:pctHeight>0</wp14:pctHeight>
            </wp14:sizeRelV>
          </wp:anchor>
        </w:drawing>
      </w:r>
      <w:r w:rsidR="004A517B">
        <w:rPr>
          <w:rFonts w:ascii="Tahoma" w:hAnsi="Tahoma" w:cs="Tahoma"/>
        </w:rPr>
        <w:t xml:space="preserve">We want to find the minimal feasible value that satisfies the objective function, so what we could </w:t>
      </w:r>
      <w:r w:rsidR="00D403B4">
        <w:rPr>
          <w:rFonts w:ascii="Tahoma" w:hAnsi="Tahoma" w:cs="Tahoma"/>
        </w:rPr>
        <w:t xml:space="preserve">is push the objective down to its minimum where at least one point of the objective intersects with the polytope of feasible </w:t>
      </w:r>
      <w:r w:rsidR="0015655D">
        <w:rPr>
          <w:rFonts w:ascii="Tahoma" w:hAnsi="Tahoma" w:cs="Tahoma"/>
        </w:rPr>
        <w:t>solutions.</w:t>
      </w:r>
      <w:r w:rsidR="00647C53">
        <w:rPr>
          <w:rFonts w:ascii="Tahoma" w:hAnsi="Tahoma" w:cs="Tahoma"/>
        </w:rPr>
        <w:t xml:space="preserve"> Notice in the equation at the bottom of the graph, the right-hand side is marked as </w:t>
      </w:r>
      <m:oMath>
        <m:sSup>
          <m:sSupPr>
            <m:ctrlPr>
              <w:rPr>
                <w:rFonts w:ascii="Cambria Math" w:hAnsi="Cambria Math" w:cs="Tahoma"/>
                <w:i/>
              </w:rPr>
            </m:ctrlPr>
          </m:sSupPr>
          <m:e>
            <m:r>
              <w:rPr>
                <w:rFonts w:ascii="Cambria Math" w:hAnsi="Cambria Math" w:cs="Tahoma"/>
              </w:rPr>
              <m:t>b</m:t>
            </m:r>
          </m:e>
          <m:sup>
            <m:r>
              <w:rPr>
                <w:rFonts w:ascii="Cambria Math" w:hAnsi="Cambria Math" w:cs="Tahoma"/>
              </w:rPr>
              <m:t>*</m:t>
            </m:r>
          </m:sup>
        </m:sSup>
      </m:oMath>
      <w:r w:rsidR="00647C53">
        <w:rPr>
          <w:rFonts w:ascii="Tahoma" w:hAnsi="Tahoma" w:cs="Tahoma"/>
        </w:rPr>
        <w:t>, which indicates the minimal value of the objective function.</w:t>
      </w:r>
    </w:p>
    <w:p w14:paraId="52BC3CC8" w14:textId="4DF526F5" w:rsidR="007331CD" w:rsidRDefault="007331CD" w:rsidP="00EC2D6A">
      <w:pPr>
        <w:tabs>
          <w:tab w:val="left" w:pos="6311"/>
        </w:tabs>
        <w:rPr>
          <w:rFonts w:ascii="Tahoma" w:hAnsi="Tahoma" w:cs="Tahoma"/>
        </w:rPr>
      </w:pPr>
    </w:p>
    <w:p w14:paraId="1A74B3DA" w14:textId="52B17443" w:rsidR="007331CD" w:rsidRDefault="007331CD" w:rsidP="00EC2D6A">
      <w:pPr>
        <w:tabs>
          <w:tab w:val="left" w:pos="6311"/>
        </w:tabs>
        <w:rPr>
          <w:rFonts w:ascii="Tahoma" w:hAnsi="Tahoma" w:cs="Tahoma"/>
        </w:rPr>
      </w:pPr>
    </w:p>
    <w:p w14:paraId="0A247AF4" w14:textId="14595DE7" w:rsidR="007331CD" w:rsidRDefault="007331CD" w:rsidP="00EC2D6A">
      <w:pPr>
        <w:tabs>
          <w:tab w:val="left" w:pos="6311"/>
        </w:tabs>
        <w:rPr>
          <w:rFonts w:ascii="Tahoma" w:hAnsi="Tahoma" w:cs="Tahoma"/>
        </w:rPr>
      </w:pPr>
    </w:p>
    <w:p w14:paraId="348DA46E" w14:textId="2431EF24" w:rsidR="007331CD" w:rsidRDefault="007331CD" w:rsidP="00EC2D6A">
      <w:pPr>
        <w:tabs>
          <w:tab w:val="left" w:pos="6311"/>
        </w:tabs>
        <w:rPr>
          <w:rFonts w:ascii="Tahoma" w:hAnsi="Tahoma" w:cs="Tahoma"/>
        </w:rPr>
      </w:pPr>
    </w:p>
    <w:p w14:paraId="464B7F16" w14:textId="77777777" w:rsidR="007331CD" w:rsidRDefault="007331CD" w:rsidP="00EC2D6A">
      <w:pPr>
        <w:tabs>
          <w:tab w:val="left" w:pos="6311"/>
        </w:tabs>
        <w:rPr>
          <w:rFonts w:ascii="Tahoma" w:hAnsi="Tahoma" w:cs="Tahoma"/>
        </w:rPr>
      </w:pPr>
    </w:p>
    <w:p w14:paraId="59574037" w14:textId="77777777" w:rsidR="007331CD" w:rsidRDefault="007331CD" w:rsidP="00EC2D6A">
      <w:pPr>
        <w:tabs>
          <w:tab w:val="left" w:pos="6311"/>
        </w:tabs>
        <w:rPr>
          <w:rFonts w:ascii="Tahoma" w:hAnsi="Tahoma" w:cs="Tahoma"/>
        </w:rPr>
      </w:pPr>
    </w:p>
    <w:p w14:paraId="626B6BAF" w14:textId="75DE475F" w:rsidR="007331CD" w:rsidRDefault="00B53F42" w:rsidP="00EC2D6A">
      <w:pPr>
        <w:tabs>
          <w:tab w:val="left" w:pos="6311"/>
        </w:tabs>
        <w:rPr>
          <w:rFonts w:ascii="Tahoma" w:hAnsi="Tahoma" w:cs="Tahoma"/>
        </w:rPr>
      </w:pPr>
      <w:r>
        <w:rPr>
          <w:rFonts w:ascii="Tahoma" w:hAnsi="Tahoma" w:cs="Tahoma"/>
          <w:noProof/>
        </w:rPr>
        <w:drawing>
          <wp:anchor distT="0" distB="0" distL="114300" distR="114300" simplePos="0" relativeHeight="251674624" behindDoc="0" locked="0" layoutInCell="1" allowOverlap="1" wp14:anchorId="16A69A21" wp14:editId="02A9BDB4">
            <wp:simplePos x="0" y="0"/>
            <wp:positionH relativeFrom="margin">
              <wp:posOffset>1879600</wp:posOffset>
            </wp:positionH>
            <wp:positionV relativeFrom="paragraph">
              <wp:posOffset>598170</wp:posOffset>
            </wp:positionV>
            <wp:extent cx="2345055" cy="1920240"/>
            <wp:effectExtent l="0" t="0" r="0"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19 at 6.59.19 AM.png"/>
                    <pic:cNvPicPr/>
                  </pic:nvPicPr>
                  <pic:blipFill>
                    <a:blip r:embed="rId35">
                      <a:extLst>
                        <a:ext uri="{28A0092B-C50C-407E-A947-70E740481C1C}">
                          <a14:useLocalDpi xmlns:a14="http://schemas.microsoft.com/office/drawing/2010/main" val="0"/>
                        </a:ext>
                      </a:extLst>
                    </a:blip>
                    <a:stretch>
                      <a:fillRect/>
                    </a:stretch>
                  </pic:blipFill>
                  <pic:spPr>
                    <a:xfrm>
                      <a:off x="0" y="0"/>
                      <a:ext cx="2345055" cy="1920240"/>
                    </a:xfrm>
                    <a:prstGeom prst="rect">
                      <a:avLst/>
                    </a:prstGeom>
                  </pic:spPr>
                </pic:pic>
              </a:graphicData>
            </a:graphic>
            <wp14:sizeRelH relativeFrom="page">
              <wp14:pctWidth>0</wp14:pctWidth>
            </wp14:sizeRelH>
            <wp14:sizeRelV relativeFrom="page">
              <wp14:pctHeight>0</wp14:pctHeight>
            </wp14:sizeRelV>
          </wp:anchor>
        </w:drawing>
      </w:r>
      <w:r w:rsidR="007331CD">
        <w:rPr>
          <w:rFonts w:ascii="Tahoma" w:hAnsi="Tahoma" w:cs="Tahoma"/>
        </w:rPr>
        <w:t>Again extending the example to 3D, the red hyperplane represents the objective function while the polytope is the convex set of feasible solutions; notice that the object function is maximized at a vertex of the polytope.</w:t>
      </w:r>
    </w:p>
    <w:p w14:paraId="41C00BA1" w14:textId="0DA108E1" w:rsidR="007331CD" w:rsidRDefault="007331CD" w:rsidP="00EC2D6A">
      <w:pPr>
        <w:tabs>
          <w:tab w:val="left" w:pos="6311"/>
        </w:tabs>
        <w:rPr>
          <w:rFonts w:ascii="Tahoma" w:hAnsi="Tahoma" w:cs="Tahoma"/>
        </w:rPr>
      </w:pPr>
    </w:p>
    <w:p w14:paraId="1E26C209" w14:textId="77777777" w:rsidR="007331CD" w:rsidRDefault="007331CD" w:rsidP="00EC2D6A">
      <w:pPr>
        <w:tabs>
          <w:tab w:val="left" w:pos="6311"/>
        </w:tabs>
        <w:rPr>
          <w:rFonts w:ascii="Tahoma" w:hAnsi="Tahoma" w:cs="Tahoma"/>
        </w:rPr>
      </w:pPr>
    </w:p>
    <w:p w14:paraId="4FEE8758" w14:textId="77777777" w:rsidR="007331CD" w:rsidRDefault="007331CD" w:rsidP="00EC2D6A">
      <w:pPr>
        <w:tabs>
          <w:tab w:val="left" w:pos="6311"/>
        </w:tabs>
        <w:rPr>
          <w:rFonts w:ascii="Tahoma" w:hAnsi="Tahoma" w:cs="Tahoma"/>
        </w:rPr>
      </w:pPr>
    </w:p>
    <w:p w14:paraId="0CCB1E07" w14:textId="6E7D6530" w:rsidR="007331CD" w:rsidRDefault="007331CD" w:rsidP="00EC2D6A">
      <w:pPr>
        <w:tabs>
          <w:tab w:val="left" w:pos="6311"/>
        </w:tabs>
        <w:rPr>
          <w:rFonts w:ascii="Tahoma" w:hAnsi="Tahoma" w:cs="Tahoma"/>
        </w:rPr>
      </w:pPr>
    </w:p>
    <w:p w14:paraId="674BAAF6" w14:textId="3A4A61D7" w:rsidR="007331CD" w:rsidRDefault="007331CD" w:rsidP="00EC2D6A">
      <w:pPr>
        <w:tabs>
          <w:tab w:val="left" w:pos="6311"/>
        </w:tabs>
        <w:rPr>
          <w:rFonts w:ascii="Tahoma" w:hAnsi="Tahoma" w:cs="Tahoma"/>
        </w:rPr>
      </w:pPr>
    </w:p>
    <w:p w14:paraId="5CEA96F4" w14:textId="00AE4F1B" w:rsidR="007331CD" w:rsidRDefault="007331CD" w:rsidP="00EC2D6A">
      <w:pPr>
        <w:tabs>
          <w:tab w:val="left" w:pos="6311"/>
        </w:tabs>
        <w:rPr>
          <w:rFonts w:ascii="Tahoma" w:hAnsi="Tahoma" w:cs="Tahoma"/>
        </w:rPr>
      </w:pPr>
    </w:p>
    <w:p w14:paraId="3FEF3841" w14:textId="46B19A0A" w:rsidR="007331CD" w:rsidRPr="00EC2D6A" w:rsidRDefault="00B53F42" w:rsidP="00B53F42">
      <w:pPr>
        <w:tabs>
          <w:tab w:val="left" w:pos="1593"/>
        </w:tabs>
        <w:rPr>
          <w:rFonts w:ascii="Tahoma" w:hAnsi="Tahoma" w:cs="Tahoma"/>
        </w:rPr>
      </w:pPr>
      <w:r>
        <w:rPr>
          <w:rFonts w:ascii="Tahoma" w:hAnsi="Tahoma" w:cs="Tahoma"/>
        </w:rPr>
        <w:t>Because the optimal solution to a linear program is on one of the vertices, we can solve a linear program geometrically by enumerating all the vertices, and selecting the one with the smallest objective value.</w:t>
      </w:r>
      <w:bookmarkStart w:id="0" w:name="_GoBack"/>
      <w:bookmarkEnd w:id="0"/>
    </w:p>
    <w:sectPr w:rsidR="007331CD" w:rsidRPr="00EC2D6A" w:rsidSect="00385BFE">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B960FA" w14:textId="77777777" w:rsidR="00EA131A" w:rsidRDefault="00EA131A" w:rsidP="006C6B21">
      <w:pPr>
        <w:spacing w:after="0" w:line="240" w:lineRule="auto"/>
      </w:pPr>
      <w:r>
        <w:separator/>
      </w:r>
    </w:p>
  </w:endnote>
  <w:endnote w:type="continuationSeparator" w:id="0">
    <w:p w14:paraId="2D7D0C46" w14:textId="77777777" w:rsidR="00EA131A" w:rsidRDefault="00EA131A" w:rsidP="006C6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B3B90" w14:textId="573B16F2" w:rsidR="00DE6607" w:rsidRPr="006C6B21" w:rsidRDefault="00DE6607">
    <w:pPr>
      <w:pStyle w:val="Footer"/>
      <w:jc w:val="right"/>
      <w:rPr>
        <w:rFonts w:ascii="Tahoma" w:hAnsi="Tahoma" w:cs="Tahoma"/>
      </w:rPr>
    </w:pPr>
    <w:r w:rsidRPr="00A01C7F">
      <w:rPr>
        <w:rFonts w:ascii="Tahoma" w:hAnsi="Tahoma" w:cs="Tahoma"/>
        <w:sz w:val="18"/>
      </w:rPr>
      <w:t xml:space="preserve"> Bolla –</w:t>
    </w:r>
    <w:r w:rsidR="001F4A21" w:rsidRPr="00A01C7F">
      <w:rPr>
        <w:rFonts w:ascii="Tahoma" w:hAnsi="Tahoma" w:cs="Tahoma"/>
        <w:sz w:val="18"/>
      </w:rPr>
      <w:t xml:space="preserve"> </w:t>
    </w:r>
    <w:r w:rsidR="003562B7">
      <w:rPr>
        <w:rFonts w:ascii="Tahoma" w:hAnsi="Tahoma" w:cs="Tahoma"/>
        <w:sz w:val="18"/>
      </w:rPr>
      <w:t>Linear Programming 1: Intuition, Convexity, Geometric View</w:t>
    </w:r>
    <w:r w:rsidR="00A01C7F">
      <w:rPr>
        <w:rFonts w:ascii="Tahoma" w:hAnsi="Tahoma" w:cs="Tahoma"/>
        <w:sz w:val="20"/>
      </w:rPr>
      <w:t xml:space="preserve">             </w:t>
    </w:r>
    <w:r w:rsidRPr="00A01C7F">
      <w:rPr>
        <w:rFonts w:ascii="Tahoma" w:hAnsi="Tahoma" w:cs="Tahoma"/>
        <w:sz w:val="20"/>
      </w:rPr>
      <w:t xml:space="preserve"> </w:t>
    </w:r>
    <w:sdt>
      <w:sdtPr>
        <w:rPr>
          <w:rFonts w:ascii="Tahoma" w:hAnsi="Tahoma" w:cs="Tahoma"/>
        </w:rPr>
        <w:id w:val="305510868"/>
        <w:docPartObj>
          <w:docPartGallery w:val="Page Numbers (Bottom of Page)"/>
          <w:docPartUnique/>
        </w:docPartObj>
      </w:sdtPr>
      <w:sdtEndPr>
        <w:rPr>
          <w:noProof/>
        </w:rPr>
      </w:sdtEndPr>
      <w:sdtContent>
        <w:r w:rsidRPr="006C6B21">
          <w:rPr>
            <w:rFonts w:ascii="Tahoma" w:hAnsi="Tahoma" w:cs="Tahoma"/>
          </w:rPr>
          <w:fldChar w:fldCharType="begin"/>
        </w:r>
        <w:r w:rsidRPr="006C6B21">
          <w:rPr>
            <w:rFonts w:ascii="Tahoma" w:hAnsi="Tahoma" w:cs="Tahoma"/>
          </w:rPr>
          <w:instrText xml:space="preserve"> PAGE   \* MERGEFORMAT </w:instrText>
        </w:r>
        <w:r w:rsidRPr="006C6B21">
          <w:rPr>
            <w:rFonts w:ascii="Tahoma" w:hAnsi="Tahoma" w:cs="Tahoma"/>
          </w:rPr>
          <w:fldChar w:fldCharType="separate"/>
        </w:r>
        <w:r w:rsidR="00EA131A">
          <w:rPr>
            <w:rFonts w:ascii="Tahoma" w:hAnsi="Tahoma" w:cs="Tahoma"/>
            <w:noProof/>
          </w:rPr>
          <w:t>1</w:t>
        </w:r>
        <w:r w:rsidRPr="006C6B21">
          <w:rPr>
            <w:rFonts w:ascii="Tahoma" w:hAnsi="Tahoma" w:cs="Tahoma"/>
            <w:noProof/>
          </w:rPr>
          <w:fldChar w:fldCharType="end"/>
        </w:r>
      </w:sdtContent>
    </w:sdt>
  </w:p>
  <w:p w14:paraId="61E8D176" w14:textId="77777777" w:rsidR="00DE6607" w:rsidRDefault="00DE66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4AAB6" w14:textId="77777777" w:rsidR="00EA131A" w:rsidRDefault="00EA131A" w:rsidP="006C6B21">
      <w:pPr>
        <w:spacing w:after="0" w:line="240" w:lineRule="auto"/>
      </w:pPr>
      <w:r>
        <w:separator/>
      </w:r>
    </w:p>
  </w:footnote>
  <w:footnote w:type="continuationSeparator" w:id="0">
    <w:p w14:paraId="48C083B2" w14:textId="77777777" w:rsidR="00EA131A" w:rsidRDefault="00EA131A" w:rsidP="006C6B2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50DC4"/>
    <w:multiLevelType w:val="hybridMultilevel"/>
    <w:tmpl w:val="B892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DA48D8"/>
    <w:multiLevelType w:val="hybridMultilevel"/>
    <w:tmpl w:val="83280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4EE2046"/>
    <w:multiLevelType w:val="hybridMultilevel"/>
    <w:tmpl w:val="98100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5C85440"/>
    <w:multiLevelType w:val="hybridMultilevel"/>
    <w:tmpl w:val="C4F0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DC3B00"/>
    <w:multiLevelType w:val="hybridMultilevel"/>
    <w:tmpl w:val="17CC6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8451D1"/>
    <w:multiLevelType w:val="hybridMultilevel"/>
    <w:tmpl w:val="FCEA3F9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6">
    <w:nsid w:val="5B1326B1"/>
    <w:multiLevelType w:val="hybridMultilevel"/>
    <w:tmpl w:val="11069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1F67F6"/>
    <w:multiLevelType w:val="hybridMultilevel"/>
    <w:tmpl w:val="2C3A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5"/>
  </w:num>
  <w:num w:numId="5">
    <w:abstractNumId w:val="7"/>
  </w:num>
  <w:num w:numId="6">
    <w:abstractNumId w:val="0"/>
  </w:num>
  <w:num w:numId="7">
    <w:abstractNumId w:val="3"/>
  </w:num>
  <w:num w:numId="8">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F09"/>
    <w:rsid w:val="00000A39"/>
    <w:rsid w:val="000069B9"/>
    <w:rsid w:val="000071AD"/>
    <w:rsid w:val="00010AB8"/>
    <w:rsid w:val="00017FC7"/>
    <w:rsid w:val="000214A1"/>
    <w:rsid w:val="00037723"/>
    <w:rsid w:val="0003796A"/>
    <w:rsid w:val="000516CC"/>
    <w:rsid w:val="000544EB"/>
    <w:rsid w:val="000563DD"/>
    <w:rsid w:val="0005769F"/>
    <w:rsid w:val="00060634"/>
    <w:rsid w:val="000632F3"/>
    <w:rsid w:val="0006342E"/>
    <w:rsid w:val="0007082E"/>
    <w:rsid w:val="00070B28"/>
    <w:rsid w:val="0008028F"/>
    <w:rsid w:val="0008453C"/>
    <w:rsid w:val="00085706"/>
    <w:rsid w:val="0008636F"/>
    <w:rsid w:val="00086B50"/>
    <w:rsid w:val="000873F5"/>
    <w:rsid w:val="00090891"/>
    <w:rsid w:val="00091F08"/>
    <w:rsid w:val="00094D09"/>
    <w:rsid w:val="00096022"/>
    <w:rsid w:val="00096C3C"/>
    <w:rsid w:val="000A059C"/>
    <w:rsid w:val="000A4EAD"/>
    <w:rsid w:val="000A6B0A"/>
    <w:rsid w:val="000B669E"/>
    <w:rsid w:val="000C16E1"/>
    <w:rsid w:val="000D2177"/>
    <w:rsid w:val="000D220F"/>
    <w:rsid w:val="000D273F"/>
    <w:rsid w:val="000D31F1"/>
    <w:rsid w:val="000D4863"/>
    <w:rsid w:val="000D5396"/>
    <w:rsid w:val="000D5D31"/>
    <w:rsid w:val="000D5E68"/>
    <w:rsid w:val="000E0F9E"/>
    <w:rsid w:val="000E4975"/>
    <w:rsid w:val="000E6019"/>
    <w:rsid w:val="000F0912"/>
    <w:rsid w:val="000F2516"/>
    <w:rsid w:val="000F34A2"/>
    <w:rsid w:val="000F47F3"/>
    <w:rsid w:val="000F6051"/>
    <w:rsid w:val="00103C20"/>
    <w:rsid w:val="00115028"/>
    <w:rsid w:val="00115780"/>
    <w:rsid w:val="0011760E"/>
    <w:rsid w:val="001224DA"/>
    <w:rsid w:val="00125BA8"/>
    <w:rsid w:val="0012713B"/>
    <w:rsid w:val="001339DA"/>
    <w:rsid w:val="0013577B"/>
    <w:rsid w:val="0013727A"/>
    <w:rsid w:val="0014511F"/>
    <w:rsid w:val="001468D5"/>
    <w:rsid w:val="00147680"/>
    <w:rsid w:val="00151DB1"/>
    <w:rsid w:val="00155886"/>
    <w:rsid w:val="0015655D"/>
    <w:rsid w:val="00161B46"/>
    <w:rsid w:val="00161D54"/>
    <w:rsid w:val="001636B9"/>
    <w:rsid w:val="00165BF3"/>
    <w:rsid w:val="00174439"/>
    <w:rsid w:val="001758A3"/>
    <w:rsid w:val="0018186E"/>
    <w:rsid w:val="001821EB"/>
    <w:rsid w:val="001832F6"/>
    <w:rsid w:val="0019720D"/>
    <w:rsid w:val="001A2B31"/>
    <w:rsid w:val="001A7AEB"/>
    <w:rsid w:val="001C0024"/>
    <w:rsid w:val="001C1640"/>
    <w:rsid w:val="001C31A1"/>
    <w:rsid w:val="001D322C"/>
    <w:rsid w:val="001D379C"/>
    <w:rsid w:val="001D5468"/>
    <w:rsid w:val="001E0830"/>
    <w:rsid w:val="001E091C"/>
    <w:rsid w:val="001E269C"/>
    <w:rsid w:val="001E4475"/>
    <w:rsid w:val="001E761C"/>
    <w:rsid w:val="001F0FF3"/>
    <w:rsid w:val="001F14B5"/>
    <w:rsid w:val="001F1901"/>
    <w:rsid w:val="001F472B"/>
    <w:rsid w:val="001F4A21"/>
    <w:rsid w:val="00204BF9"/>
    <w:rsid w:val="00206621"/>
    <w:rsid w:val="00213385"/>
    <w:rsid w:val="00214C3B"/>
    <w:rsid w:val="002163A5"/>
    <w:rsid w:val="002272E8"/>
    <w:rsid w:val="002315CB"/>
    <w:rsid w:val="0023232D"/>
    <w:rsid w:val="0023355D"/>
    <w:rsid w:val="00235BC6"/>
    <w:rsid w:val="00235F0E"/>
    <w:rsid w:val="00236920"/>
    <w:rsid w:val="002373BD"/>
    <w:rsid w:val="002414EA"/>
    <w:rsid w:val="00242CF0"/>
    <w:rsid w:val="00245D27"/>
    <w:rsid w:val="0025004B"/>
    <w:rsid w:val="0025179A"/>
    <w:rsid w:val="00251801"/>
    <w:rsid w:val="00260504"/>
    <w:rsid w:val="00261F82"/>
    <w:rsid w:val="00263037"/>
    <w:rsid w:val="002645B4"/>
    <w:rsid w:val="002669AA"/>
    <w:rsid w:val="00272C2F"/>
    <w:rsid w:val="002759C8"/>
    <w:rsid w:val="0028117F"/>
    <w:rsid w:val="00281E67"/>
    <w:rsid w:val="00287614"/>
    <w:rsid w:val="00287666"/>
    <w:rsid w:val="0028784C"/>
    <w:rsid w:val="002950D6"/>
    <w:rsid w:val="002A1735"/>
    <w:rsid w:val="002A452A"/>
    <w:rsid w:val="002A50D5"/>
    <w:rsid w:val="002C091D"/>
    <w:rsid w:val="002C4555"/>
    <w:rsid w:val="002C58E0"/>
    <w:rsid w:val="002D263E"/>
    <w:rsid w:val="002D3F29"/>
    <w:rsid w:val="002E1F8F"/>
    <w:rsid w:val="002E3CA1"/>
    <w:rsid w:val="002E499F"/>
    <w:rsid w:val="002E56C6"/>
    <w:rsid w:val="002E5DE3"/>
    <w:rsid w:val="00302310"/>
    <w:rsid w:val="00307C69"/>
    <w:rsid w:val="00307C7A"/>
    <w:rsid w:val="00310EAF"/>
    <w:rsid w:val="00313EE4"/>
    <w:rsid w:val="00316EEE"/>
    <w:rsid w:val="003226CB"/>
    <w:rsid w:val="00323B88"/>
    <w:rsid w:val="00324E3C"/>
    <w:rsid w:val="003529F5"/>
    <w:rsid w:val="003562B7"/>
    <w:rsid w:val="003563F6"/>
    <w:rsid w:val="003638A4"/>
    <w:rsid w:val="003645CA"/>
    <w:rsid w:val="00365D56"/>
    <w:rsid w:val="0037180E"/>
    <w:rsid w:val="003768FB"/>
    <w:rsid w:val="00383432"/>
    <w:rsid w:val="00385BFE"/>
    <w:rsid w:val="0039634B"/>
    <w:rsid w:val="003A0E4A"/>
    <w:rsid w:val="003A6386"/>
    <w:rsid w:val="003A6DBB"/>
    <w:rsid w:val="003B195F"/>
    <w:rsid w:val="003B4CC5"/>
    <w:rsid w:val="003B6816"/>
    <w:rsid w:val="003B6C51"/>
    <w:rsid w:val="003C06E9"/>
    <w:rsid w:val="003C241E"/>
    <w:rsid w:val="003C4116"/>
    <w:rsid w:val="003C569A"/>
    <w:rsid w:val="003C5773"/>
    <w:rsid w:val="003C7094"/>
    <w:rsid w:val="003D4E06"/>
    <w:rsid w:val="003D6D42"/>
    <w:rsid w:val="003E65B5"/>
    <w:rsid w:val="003F159C"/>
    <w:rsid w:val="003F493E"/>
    <w:rsid w:val="004024B1"/>
    <w:rsid w:val="00406960"/>
    <w:rsid w:val="00407D18"/>
    <w:rsid w:val="00411299"/>
    <w:rsid w:val="00425E60"/>
    <w:rsid w:val="00426EEE"/>
    <w:rsid w:val="00432D0A"/>
    <w:rsid w:val="00440BDC"/>
    <w:rsid w:val="004413A3"/>
    <w:rsid w:val="0044206F"/>
    <w:rsid w:val="0045202F"/>
    <w:rsid w:val="00456CFB"/>
    <w:rsid w:val="00457BC0"/>
    <w:rsid w:val="00457D0C"/>
    <w:rsid w:val="004603C8"/>
    <w:rsid w:val="00463C8B"/>
    <w:rsid w:val="00467985"/>
    <w:rsid w:val="00470337"/>
    <w:rsid w:val="0047616E"/>
    <w:rsid w:val="004854DB"/>
    <w:rsid w:val="0048575B"/>
    <w:rsid w:val="00486FA3"/>
    <w:rsid w:val="00493E31"/>
    <w:rsid w:val="004A0BEF"/>
    <w:rsid w:val="004A4FCB"/>
    <w:rsid w:val="004A517B"/>
    <w:rsid w:val="004A6F7A"/>
    <w:rsid w:val="004B0E47"/>
    <w:rsid w:val="004D0932"/>
    <w:rsid w:val="004D48C0"/>
    <w:rsid w:val="004D6F5A"/>
    <w:rsid w:val="004E03EC"/>
    <w:rsid w:val="004E10F0"/>
    <w:rsid w:val="004E26A0"/>
    <w:rsid w:val="004E3BDD"/>
    <w:rsid w:val="004E6A90"/>
    <w:rsid w:val="004E6D15"/>
    <w:rsid w:val="004E6EEC"/>
    <w:rsid w:val="004F4B64"/>
    <w:rsid w:val="005030B0"/>
    <w:rsid w:val="00510165"/>
    <w:rsid w:val="005119A9"/>
    <w:rsid w:val="0051605A"/>
    <w:rsid w:val="0052122D"/>
    <w:rsid w:val="0052125E"/>
    <w:rsid w:val="0052393F"/>
    <w:rsid w:val="005261BA"/>
    <w:rsid w:val="0053177F"/>
    <w:rsid w:val="005320A6"/>
    <w:rsid w:val="00534C1B"/>
    <w:rsid w:val="005413AC"/>
    <w:rsid w:val="005416B9"/>
    <w:rsid w:val="00543787"/>
    <w:rsid w:val="005468FB"/>
    <w:rsid w:val="00546C88"/>
    <w:rsid w:val="00556300"/>
    <w:rsid w:val="00561C01"/>
    <w:rsid w:val="00564ED8"/>
    <w:rsid w:val="005662BB"/>
    <w:rsid w:val="005679CC"/>
    <w:rsid w:val="00580009"/>
    <w:rsid w:val="00582441"/>
    <w:rsid w:val="00587F5D"/>
    <w:rsid w:val="0059101E"/>
    <w:rsid w:val="005952B2"/>
    <w:rsid w:val="005A0395"/>
    <w:rsid w:val="005A1933"/>
    <w:rsid w:val="005A3A92"/>
    <w:rsid w:val="005A4DAD"/>
    <w:rsid w:val="005A6B15"/>
    <w:rsid w:val="005A7DCE"/>
    <w:rsid w:val="005B0427"/>
    <w:rsid w:val="005C0976"/>
    <w:rsid w:val="005C39F0"/>
    <w:rsid w:val="005C40ED"/>
    <w:rsid w:val="005C5132"/>
    <w:rsid w:val="005D24AD"/>
    <w:rsid w:val="005D2FA6"/>
    <w:rsid w:val="005D453F"/>
    <w:rsid w:val="005E1AB3"/>
    <w:rsid w:val="005E2F30"/>
    <w:rsid w:val="005E5EC9"/>
    <w:rsid w:val="005F0734"/>
    <w:rsid w:val="005F0EF5"/>
    <w:rsid w:val="005F6483"/>
    <w:rsid w:val="005F657C"/>
    <w:rsid w:val="0060018D"/>
    <w:rsid w:val="00600F93"/>
    <w:rsid w:val="00602F69"/>
    <w:rsid w:val="00604B8C"/>
    <w:rsid w:val="00614E95"/>
    <w:rsid w:val="0061532E"/>
    <w:rsid w:val="006200AF"/>
    <w:rsid w:val="006226DC"/>
    <w:rsid w:val="00631B45"/>
    <w:rsid w:val="00631E7C"/>
    <w:rsid w:val="00633614"/>
    <w:rsid w:val="00636227"/>
    <w:rsid w:val="00637C0F"/>
    <w:rsid w:val="0064108C"/>
    <w:rsid w:val="00647C53"/>
    <w:rsid w:val="00647EDB"/>
    <w:rsid w:val="00652473"/>
    <w:rsid w:val="006530A6"/>
    <w:rsid w:val="00654347"/>
    <w:rsid w:val="0066117C"/>
    <w:rsid w:val="00665FE5"/>
    <w:rsid w:val="006761DA"/>
    <w:rsid w:val="00677CB3"/>
    <w:rsid w:val="0068110E"/>
    <w:rsid w:val="00690D26"/>
    <w:rsid w:val="006923E4"/>
    <w:rsid w:val="00695AB2"/>
    <w:rsid w:val="006A1926"/>
    <w:rsid w:val="006A34FF"/>
    <w:rsid w:val="006A3846"/>
    <w:rsid w:val="006B3FB1"/>
    <w:rsid w:val="006C0B3C"/>
    <w:rsid w:val="006C168C"/>
    <w:rsid w:val="006C2862"/>
    <w:rsid w:val="006C4C0C"/>
    <w:rsid w:val="006C5A08"/>
    <w:rsid w:val="006C6B21"/>
    <w:rsid w:val="006C7ACF"/>
    <w:rsid w:val="006E24C3"/>
    <w:rsid w:val="006E74B4"/>
    <w:rsid w:val="006F5B6B"/>
    <w:rsid w:val="006F665D"/>
    <w:rsid w:val="0071251B"/>
    <w:rsid w:val="00712B54"/>
    <w:rsid w:val="00713A13"/>
    <w:rsid w:val="00716C41"/>
    <w:rsid w:val="00717BD5"/>
    <w:rsid w:val="007215C6"/>
    <w:rsid w:val="00726F76"/>
    <w:rsid w:val="007331CD"/>
    <w:rsid w:val="0073550D"/>
    <w:rsid w:val="007410B1"/>
    <w:rsid w:val="00743F88"/>
    <w:rsid w:val="00752454"/>
    <w:rsid w:val="00754830"/>
    <w:rsid w:val="00761198"/>
    <w:rsid w:val="00761604"/>
    <w:rsid w:val="007619E5"/>
    <w:rsid w:val="00762D8D"/>
    <w:rsid w:val="00762F4C"/>
    <w:rsid w:val="0076321E"/>
    <w:rsid w:val="00764092"/>
    <w:rsid w:val="007646C1"/>
    <w:rsid w:val="0076543D"/>
    <w:rsid w:val="00766988"/>
    <w:rsid w:val="00767108"/>
    <w:rsid w:val="007722C1"/>
    <w:rsid w:val="00774E20"/>
    <w:rsid w:val="00777FF5"/>
    <w:rsid w:val="00787021"/>
    <w:rsid w:val="007A2051"/>
    <w:rsid w:val="007A2CAD"/>
    <w:rsid w:val="007A490D"/>
    <w:rsid w:val="007A57D7"/>
    <w:rsid w:val="007B1EB6"/>
    <w:rsid w:val="007B348A"/>
    <w:rsid w:val="007B3EE0"/>
    <w:rsid w:val="007D4F09"/>
    <w:rsid w:val="007F2AE7"/>
    <w:rsid w:val="007F58EC"/>
    <w:rsid w:val="0080554D"/>
    <w:rsid w:val="008219D5"/>
    <w:rsid w:val="008220EF"/>
    <w:rsid w:val="008230BA"/>
    <w:rsid w:val="00823365"/>
    <w:rsid w:val="008239D9"/>
    <w:rsid w:val="00824526"/>
    <w:rsid w:val="00825ED3"/>
    <w:rsid w:val="00826C0C"/>
    <w:rsid w:val="0083013A"/>
    <w:rsid w:val="00830298"/>
    <w:rsid w:val="008335CD"/>
    <w:rsid w:val="008345FA"/>
    <w:rsid w:val="0083749A"/>
    <w:rsid w:val="00840B5A"/>
    <w:rsid w:val="008417BD"/>
    <w:rsid w:val="008421B0"/>
    <w:rsid w:val="0084535D"/>
    <w:rsid w:val="0084655B"/>
    <w:rsid w:val="0085112F"/>
    <w:rsid w:val="00852924"/>
    <w:rsid w:val="0085733E"/>
    <w:rsid w:val="00860260"/>
    <w:rsid w:val="00872285"/>
    <w:rsid w:val="00872BCB"/>
    <w:rsid w:val="008740BD"/>
    <w:rsid w:val="00874D76"/>
    <w:rsid w:val="00877316"/>
    <w:rsid w:val="0088408A"/>
    <w:rsid w:val="00887E79"/>
    <w:rsid w:val="00891884"/>
    <w:rsid w:val="00893D37"/>
    <w:rsid w:val="00895642"/>
    <w:rsid w:val="008A0224"/>
    <w:rsid w:val="008A53DA"/>
    <w:rsid w:val="008A587D"/>
    <w:rsid w:val="008A5BFB"/>
    <w:rsid w:val="008A6C61"/>
    <w:rsid w:val="008A6E1A"/>
    <w:rsid w:val="008B07B2"/>
    <w:rsid w:val="008B1A48"/>
    <w:rsid w:val="008B235F"/>
    <w:rsid w:val="008B7BAC"/>
    <w:rsid w:val="008C2A84"/>
    <w:rsid w:val="008D1F08"/>
    <w:rsid w:val="008D20DC"/>
    <w:rsid w:val="008D33D1"/>
    <w:rsid w:val="008D3DB3"/>
    <w:rsid w:val="008D7F43"/>
    <w:rsid w:val="008E76B5"/>
    <w:rsid w:val="00901563"/>
    <w:rsid w:val="009041A0"/>
    <w:rsid w:val="00904781"/>
    <w:rsid w:val="00906056"/>
    <w:rsid w:val="00906AF5"/>
    <w:rsid w:val="009074C8"/>
    <w:rsid w:val="00907E5A"/>
    <w:rsid w:val="00913A51"/>
    <w:rsid w:val="00913BD8"/>
    <w:rsid w:val="00917B4E"/>
    <w:rsid w:val="0093038C"/>
    <w:rsid w:val="00930CA7"/>
    <w:rsid w:val="009455D1"/>
    <w:rsid w:val="00946390"/>
    <w:rsid w:val="009521C5"/>
    <w:rsid w:val="00952C46"/>
    <w:rsid w:val="009572E4"/>
    <w:rsid w:val="009623CC"/>
    <w:rsid w:val="0096240F"/>
    <w:rsid w:val="00963984"/>
    <w:rsid w:val="00966861"/>
    <w:rsid w:val="0096747E"/>
    <w:rsid w:val="00970DF5"/>
    <w:rsid w:val="00971E24"/>
    <w:rsid w:val="009745FB"/>
    <w:rsid w:val="009745FC"/>
    <w:rsid w:val="009749FD"/>
    <w:rsid w:val="00974E0E"/>
    <w:rsid w:val="009808A0"/>
    <w:rsid w:val="00980ED5"/>
    <w:rsid w:val="009858C0"/>
    <w:rsid w:val="009A2AC5"/>
    <w:rsid w:val="009A3914"/>
    <w:rsid w:val="009B6AA1"/>
    <w:rsid w:val="009B78A6"/>
    <w:rsid w:val="009C1D27"/>
    <w:rsid w:val="009C2710"/>
    <w:rsid w:val="009C2937"/>
    <w:rsid w:val="009C344D"/>
    <w:rsid w:val="009D03D7"/>
    <w:rsid w:val="009D61BC"/>
    <w:rsid w:val="009E12DF"/>
    <w:rsid w:val="009F14CC"/>
    <w:rsid w:val="009F38B9"/>
    <w:rsid w:val="009F4BE5"/>
    <w:rsid w:val="009F797E"/>
    <w:rsid w:val="00A00B33"/>
    <w:rsid w:val="00A015F2"/>
    <w:rsid w:val="00A01C7F"/>
    <w:rsid w:val="00A11A54"/>
    <w:rsid w:val="00A21445"/>
    <w:rsid w:val="00A23507"/>
    <w:rsid w:val="00A23F8A"/>
    <w:rsid w:val="00A25D03"/>
    <w:rsid w:val="00A26030"/>
    <w:rsid w:val="00A3263A"/>
    <w:rsid w:val="00A32B72"/>
    <w:rsid w:val="00A40E2C"/>
    <w:rsid w:val="00A41191"/>
    <w:rsid w:val="00A50AF1"/>
    <w:rsid w:val="00A5250C"/>
    <w:rsid w:val="00A544F4"/>
    <w:rsid w:val="00A60A90"/>
    <w:rsid w:val="00A6625A"/>
    <w:rsid w:val="00A67D73"/>
    <w:rsid w:val="00A70A25"/>
    <w:rsid w:val="00A75F44"/>
    <w:rsid w:val="00A82292"/>
    <w:rsid w:val="00A85BB3"/>
    <w:rsid w:val="00A94BEB"/>
    <w:rsid w:val="00AA2BDD"/>
    <w:rsid w:val="00AA2D6F"/>
    <w:rsid w:val="00AA7CAA"/>
    <w:rsid w:val="00AB138A"/>
    <w:rsid w:val="00AC1450"/>
    <w:rsid w:val="00AC4568"/>
    <w:rsid w:val="00AD1A90"/>
    <w:rsid w:val="00AD70A0"/>
    <w:rsid w:val="00AD79D7"/>
    <w:rsid w:val="00AF5935"/>
    <w:rsid w:val="00AF7278"/>
    <w:rsid w:val="00B0139A"/>
    <w:rsid w:val="00B02D5A"/>
    <w:rsid w:val="00B04745"/>
    <w:rsid w:val="00B05F39"/>
    <w:rsid w:val="00B060A2"/>
    <w:rsid w:val="00B06DB7"/>
    <w:rsid w:val="00B14244"/>
    <w:rsid w:val="00B15527"/>
    <w:rsid w:val="00B17F70"/>
    <w:rsid w:val="00B22747"/>
    <w:rsid w:val="00B41C01"/>
    <w:rsid w:val="00B41DD2"/>
    <w:rsid w:val="00B43DD6"/>
    <w:rsid w:val="00B44171"/>
    <w:rsid w:val="00B4469C"/>
    <w:rsid w:val="00B47431"/>
    <w:rsid w:val="00B5041A"/>
    <w:rsid w:val="00B509D2"/>
    <w:rsid w:val="00B53F42"/>
    <w:rsid w:val="00B54EFB"/>
    <w:rsid w:val="00B55949"/>
    <w:rsid w:val="00B5668A"/>
    <w:rsid w:val="00B57C59"/>
    <w:rsid w:val="00B57CDD"/>
    <w:rsid w:val="00B6184A"/>
    <w:rsid w:val="00B625A7"/>
    <w:rsid w:val="00B63D79"/>
    <w:rsid w:val="00B6548D"/>
    <w:rsid w:val="00B65985"/>
    <w:rsid w:val="00B67017"/>
    <w:rsid w:val="00B75D21"/>
    <w:rsid w:val="00B832BD"/>
    <w:rsid w:val="00B85D10"/>
    <w:rsid w:val="00B87C6A"/>
    <w:rsid w:val="00B90C00"/>
    <w:rsid w:val="00B910D0"/>
    <w:rsid w:val="00B92DC4"/>
    <w:rsid w:val="00B9408C"/>
    <w:rsid w:val="00BA5642"/>
    <w:rsid w:val="00BA5BA0"/>
    <w:rsid w:val="00BA5ECA"/>
    <w:rsid w:val="00BB040C"/>
    <w:rsid w:val="00BB3CF7"/>
    <w:rsid w:val="00BB6109"/>
    <w:rsid w:val="00BB65C5"/>
    <w:rsid w:val="00BC09F5"/>
    <w:rsid w:val="00BD00E8"/>
    <w:rsid w:val="00BD6315"/>
    <w:rsid w:val="00BD6941"/>
    <w:rsid w:val="00BD6AF1"/>
    <w:rsid w:val="00BD6C49"/>
    <w:rsid w:val="00BD772D"/>
    <w:rsid w:val="00BE0B83"/>
    <w:rsid w:val="00BE5F89"/>
    <w:rsid w:val="00BE73A6"/>
    <w:rsid w:val="00BF0327"/>
    <w:rsid w:val="00BF765E"/>
    <w:rsid w:val="00C036EF"/>
    <w:rsid w:val="00C04039"/>
    <w:rsid w:val="00C04594"/>
    <w:rsid w:val="00C12DDE"/>
    <w:rsid w:val="00C132E9"/>
    <w:rsid w:val="00C23E9C"/>
    <w:rsid w:val="00C32CCF"/>
    <w:rsid w:val="00C4435A"/>
    <w:rsid w:val="00C464EA"/>
    <w:rsid w:val="00C46F56"/>
    <w:rsid w:val="00C51A18"/>
    <w:rsid w:val="00C55AC7"/>
    <w:rsid w:val="00C56BD5"/>
    <w:rsid w:val="00C57780"/>
    <w:rsid w:val="00C609C9"/>
    <w:rsid w:val="00C62DFC"/>
    <w:rsid w:val="00C63BEE"/>
    <w:rsid w:val="00C63CB4"/>
    <w:rsid w:val="00C646B4"/>
    <w:rsid w:val="00C66042"/>
    <w:rsid w:val="00C70A28"/>
    <w:rsid w:val="00C7432D"/>
    <w:rsid w:val="00C8127F"/>
    <w:rsid w:val="00C90602"/>
    <w:rsid w:val="00C9456D"/>
    <w:rsid w:val="00C9604A"/>
    <w:rsid w:val="00CA5A68"/>
    <w:rsid w:val="00CA61BB"/>
    <w:rsid w:val="00CB1FEE"/>
    <w:rsid w:val="00CB2456"/>
    <w:rsid w:val="00CB289E"/>
    <w:rsid w:val="00CC3D1E"/>
    <w:rsid w:val="00CC75F5"/>
    <w:rsid w:val="00CD08DC"/>
    <w:rsid w:val="00CD1D8F"/>
    <w:rsid w:val="00CD450A"/>
    <w:rsid w:val="00CE3357"/>
    <w:rsid w:val="00CE5062"/>
    <w:rsid w:val="00CF0091"/>
    <w:rsid w:val="00CF1138"/>
    <w:rsid w:val="00CF2165"/>
    <w:rsid w:val="00CF514E"/>
    <w:rsid w:val="00CF6BF6"/>
    <w:rsid w:val="00CF7A97"/>
    <w:rsid w:val="00D00679"/>
    <w:rsid w:val="00D022DD"/>
    <w:rsid w:val="00D032F2"/>
    <w:rsid w:val="00D038BF"/>
    <w:rsid w:val="00D05313"/>
    <w:rsid w:val="00D1218A"/>
    <w:rsid w:val="00D12A8F"/>
    <w:rsid w:val="00D13698"/>
    <w:rsid w:val="00D13E1C"/>
    <w:rsid w:val="00D20783"/>
    <w:rsid w:val="00D22E48"/>
    <w:rsid w:val="00D3358A"/>
    <w:rsid w:val="00D347BC"/>
    <w:rsid w:val="00D403B4"/>
    <w:rsid w:val="00D472E4"/>
    <w:rsid w:val="00D52892"/>
    <w:rsid w:val="00D53355"/>
    <w:rsid w:val="00D5577B"/>
    <w:rsid w:val="00D5620E"/>
    <w:rsid w:val="00D607AD"/>
    <w:rsid w:val="00D64C93"/>
    <w:rsid w:val="00D7003D"/>
    <w:rsid w:val="00D71E95"/>
    <w:rsid w:val="00D740B9"/>
    <w:rsid w:val="00D77D12"/>
    <w:rsid w:val="00D85894"/>
    <w:rsid w:val="00D8666D"/>
    <w:rsid w:val="00D95476"/>
    <w:rsid w:val="00D95E78"/>
    <w:rsid w:val="00DA1035"/>
    <w:rsid w:val="00DA1ED9"/>
    <w:rsid w:val="00DB6FA2"/>
    <w:rsid w:val="00DC2C05"/>
    <w:rsid w:val="00DC34E8"/>
    <w:rsid w:val="00DC7714"/>
    <w:rsid w:val="00DD0315"/>
    <w:rsid w:val="00DD0EAB"/>
    <w:rsid w:val="00DD139F"/>
    <w:rsid w:val="00DD62D7"/>
    <w:rsid w:val="00DD713D"/>
    <w:rsid w:val="00DE1EA5"/>
    <w:rsid w:val="00DE4F13"/>
    <w:rsid w:val="00DE641F"/>
    <w:rsid w:val="00DE6607"/>
    <w:rsid w:val="00DF1EEB"/>
    <w:rsid w:val="00E0071A"/>
    <w:rsid w:val="00E11202"/>
    <w:rsid w:val="00E125D7"/>
    <w:rsid w:val="00E12864"/>
    <w:rsid w:val="00E146F2"/>
    <w:rsid w:val="00E17ABD"/>
    <w:rsid w:val="00E21E20"/>
    <w:rsid w:val="00E24D42"/>
    <w:rsid w:val="00E31825"/>
    <w:rsid w:val="00E33662"/>
    <w:rsid w:val="00E42FC0"/>
    <w:rsid w:val="00E534C4"/>
    <w:rsid w:val="00E559CE"/>
    <w:rsid w:val="00E55B81"/>
    <w:rsid w:val="00E656FF"/>
    <w:rsid w:val="00E70476"/>
    <w:rsid w:val="00E711C3"/>
    <w:rsid w:val="00E73890"/>
    <w:rsid w:val="00E738CC"/>
    <w:rsid w:val="00E76C76"/>
    <w:rsid w:val="00E82B01"/>
    <w:rsid w:val="00E837B1"/>
    <w:rsid w:val="00E94944"/>
    <w:rsid w:val="00E979DB"/>
    <w:rsid w:val="00EA131A"/>
    <w:rsid w:val="00EA5B51"/>
    <w:rsid w:val="00EB0190"/>
    <w:rsid w:val="00EB0FDF"/>
    <w:rsid w:val="00EB2F73"/>
    <w:rsid w:val="00EC20A4"/>
    <w:rsid w:val="00EC2D6A"/>
    <w:rsid w:val="00EC3C29"/>
    <w:rsid w:val="00EC4FD8"/>
    <w:rsid w:val="00EC737F"/>
    <w:rsid w:val="00ED3587"/>
    <w:rsid w:val="00ED3B87"/>
    <w:rsid w:val="00ED3D9D"/>
    <w:rsid w:val="00ED764F"/>
    <w:rsid w:val="00ED7C2D"/>
    <w:rsid w:val="00EE0F83"/>
    <w:rsid w:val="00EE21FE"/>
    <w:rsid w:val="00EE3E63"/>
    <w:rsid w:val="00EF39EE"/>
    <w:rsid w:val="00F0125E"/>
    <w:rsid w:val="00F15DFC"/>
    <w:rsid w:val="00F2572D"/>
    <w:rsid w:val="00F2574E"/>
    <w:rsid w:val="00F272B1"/>
    <w:rsid w:val="00F320B1"/>
    <w:rsid w:val="00F320BA"/>
    <w:rsid w:val="00F331E1"/>
    <w:rsid w:val="00F33CED"/>
    <w:rsid w:val="00F366A4"/>
    <w:rsid w:val="00F40992"/>
    <w:rsid w:val="00F41D89"/>
    <w:rsid w:val="00F420A6"/>
    <w:rsid w:val="00F43332"/>
    <w:rsid w:val="00F45333"/>
    <w:rsid w:val="00F453A2"/>
    <w:rsid w:val="00F54B97"/>
    <w:rsid w:val="00F56AB6"/>
    <w:rsid w:val="00F61386"/>
    <w:rsid w:val="00F627F3"/>
    <w:rsid w:val="00F641CC"/>
    <w:rsid w:val="00F64D77"/>
    <w:rsid w:val="00F6736B"/>
    <w:rsid w:val="00F75465"/>
    <w:rsid w:val="00F76219"/>
    <w:rsid w:val="00F97377"/>
    <w:rsid w:val="00FA1536"/>
    <w:rsid w:val="00FA4060"/>
    <w:rsid w:val="00FA461A"/>
    <w:rsid w:val="00FA62E2"/>
    <w:rsid w:val="00FB02BD"/>
    <w:rsid w:val="00FB288F"/>
    <w:rsid w:val="00FB51F6"/>
    <w:rsid w:val="00FB64ED"/>
    <w:rsid w:val="00FC1452"/>
    <w:rsid w:val="00FC2146"/>
    <w:rsid w:val="00FC2722"/>
    <w:rsid w:val="00FC3E91"/>
    <w:rsid w:val="00FC62F8"/>
    <w:rsid w:val="00FC648F"/>
    <w:rsid w:val="00FE09A1"/>
    <w:rsid w:val="00FE2B19"/>
    <w:rsid w:val="00FE7784"/>
    <w:rsid w:val="00FF47C5"/>
    <w:rsid w:val="00FF5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84E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B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BAC"/>
    <w:pPr>
      <w:ind w:left="720"/>
      <w:contextualSpacing/>
    </w:pPr>
  </w:style>
  <w:style w:type="character" w:styleId="PlaceholderText">
    <w:name w:val="Placeholder Text"/>
    <w:basedOn w:val="DefaultParagraphFont"/>
    <w:uiPriority w:val="99"/>
    <w:semiHidden/>
    <w:rsid w:val="008B7BAC"/>
    <w:rPr>
      <w:color w:val="808080"/>
    </w:rPr>
  </w:style>
  <w:style w:type="paragraph" w:styleId="BalloonText">
    <w:name w:val="Balloon Text"/>
    <w:basedOn w:val="Normal"/>
    <w:link w:val="BalloonTextChar"/>
    <w:uiPriority w:val="99"/>
    <w:semiHidden/>
    <w:unhideWhenUsed/>
    <w:rsid w:val="008B7B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BAC"/>
    <w:rPr>
      <w:rFonts w:ascii="Tahoma" w:hAnsi="Tahoma" w:cs="Tahoma"/>
      <w:sz w:val="16"/>
      <w:szCs w:val="16"/>
    </w:rPr>
  </w:style>
  <w:style w:type="paragraph" w:styleId="Header">
    <w:name w:val="header"/>
    <w:basedOn w:val="Normal"/>
    <w:link w:val="HeaderChar"/>
    <w:uiPriority w:val="99"/>
    <w:unhideWhenUsed/>
    <w:rsid w:val="006C6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B21"/>
  </w:style>
  <w:style w:type="paragraph" w:styleId="Footer">
    <w:name w:val="footer"/>
    <w:basedOn w:val="Normal"/>
    <w:link w:val="FooterChar"/>
    <w:uiPriority w:val="99"/>
    <w:unhideWhenUsed/>
    <w:rsid w:val="006C6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B21"/>
  </w:style>
  <w:style w:type="paragraph" w:styleId="HTMLPreformatted">
    <w:name w:val="HTML Preformatted"/>
    <w:basedOn w:val="Normal"/>
    <w:link w:val="HTMLPreformattedChar"/>
    <w:uiPriority w:val="99"/>
    <w:unhideWhenUsed/>
    <w:rsid w:val="008D3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3DB3"/>
    <w:rPr>
      <w:rFonts w:ascii="Courier New" w:eastAsia="Times New Roman" w:hAnsi="Courier New" w:cs="Courier New"/>
      <w:sz w:val="20"/>
      <w:szCs w:val="20"/>
    </w:rPr>
  </w:style>
  <w:style w:type="character" w:customStyle="1" w:styleId="apple-style-span">
    <w:name w:val="apple-style-span"/>
    <w:basedOn w:val="DefaultParagraphFont"/>
    <w:rsid w:val="008D3DB3"/>
  </w:style>
  <w:style w:type="character" w:customStyle="1" w:styleId="apple-converted-space">
    <w:name w:val="apple-converted-space"/>
    <w:basedOn w:val="DefaultParagraphFont"/>
    <w:rsid w:val="008D3DB3"/>
  </w:style>
  <w:style w:type="character" w:styleId="HTMLCode">
    <w:name w:val="HTML Code"/>
    <w:basedOn w:val="DefaultParagraphFont"/>
    <w:uiPriority w:val="99"/>
    <w:semiHidden/>
    <w:unhideWhenUsed/>
    <w:rsid w:val="008D3DB3"/>
    <w:rPr>
      <w:rFonts w:ascii="Courier New" w:eastAsia="Times New Roman" w:hAnsi="Courier New" w:cs="Courier New"/>
      <w:sz w:val="20"/>
      <w:szCs w:val="20"/>
    </w:rPr>
  </w:style>
  <w:style w:type="character" w:customStyle="1" w:styleId="samp">
    <w:name w:val="samp"/>
    <w:basedOn w:val="DefaultParagraphFont"/>
    <w:rsid w:val="008D3DB3"/>
  </w:style>
  <w:style w:type="character" w:styleId="Hyperlink">
    <w:name w:val="Hyperlink"/>
    <w:basedOn w:val="DefaultParagraphFont"/>
    <w:uiPriority w:val="99"/>
    <w:unhideWhenUsed/>
    <w:rsid w:val="0028117F"/>
    <w:rPr>
      <w:color w:val="0000FF" w:themeColor="hyperlink"/>
      <w:u w:val="single"/>
    </w:rPr>
  </w:style>
  <w:style w:type="character" w:styleId="FollowedHyperlink">
    <w:name w:val="FollowedHyperlink"/>
    <w:basedOn w:val="DefaultParagraphFont"/>
    <w:uiPriority w:val="99"/>
    <w:semiHidden/>
    <w:unhideWhenUsed/>
    <w:rsid w:val="009041A0"/>
    <w:rPr>
      <w:color w:val="800080" w:themeColor="followedHyperlink"/>
      <w:u w:val="single"/>
    </w:rPr>
  </w:style>
  <w:style w:type="table" w:styleId="TableGrid">
    <w:name w:val="Table Grid"/>
    <w:basedOn w:val="TableNormal"/>
    <w:uiPriority w:val="59"/>
    <w:rsid w:val="00E318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1682">
      <w:bodyDiv w:val="1"/>
      <w:marLeft w:val="0"/>
      <w:marRight w:val="0"/>
      <w:marTop w:val="0"/>
      <w:marBottom w:val="0"/>
      <w:divBdr>
        <w:top w:val="none" w:sz="0" w:space="0" w:color="auto"/>
        <w:left w:val="none" w:sz="0" w:space="0" w:color="auto"/>
        <w:bottom w:val="none" w:sz="0" w:space="0" w:color="auto"/>
        <w:right w:val="none" w:sz="0" w:space="0" w:color="auto"/>
      </w:divBdr>
    </w:div>
    <w:div w:id="200095397">
      <w:bodyDiv w:val="1"/>
      <w:marLeft w:val="0"/>
      <w:marRight w:val="0"/>
      <w:marTop w:val="0"/>
      <w:marBottom w:val="0"/>
      <w:divBdr>
        <w:top w:val="none" w:sz="0" w:space="0" w:color="auto"/>
        <w:left w:val="none" w:sz="0" w:space="0" w:color="auto"/>
        <w:bottom w:val="none" w:sz="0" w:space="0" w:color="auto"/>
        <w:right w:val="none" w:sz="0" w:space="0" w:color="auto"/>
      </w:divBdr>
    </w:div>
    <w:div w:id="412091779">
      <w:bodyDiv w:val="1"/>
      <w:marLeft w:val="0"/>
      <w:marRight w:val="0"/>
      <w:marTop w:val="0"/>
      <w:marBottom w:val="0"/>
      <w:divBdr>
        <w:top w:val="none" w:sz="0" w:space="0" w:color="auto"/>
        <w:left w:val="none" w:sz="0" w:space="0" w:color="auto"/>
        <w:bottom w:val="none" w:sz="0" w:space="0" w:color="auto"/>
        <w:right w:val="none" w:sz="0" w:space="0" w:color="auto"/>
      </w:divBdr>
    </w:div>
    <w:div w:id="448398250">
      <w:bodyDiv w:val="1"/>
      <w:marLeft w:val="0"/>
      <w:marRight w:val="0"/>
      <w:marTop w:val="0"/>
      <w:marBottom w:val="0"/>
      <w:divBdr>
        <w:top w:val="none" w:sz="0" w:space="0" w:color="auto"/>
        <w:left w:val="none" w:sz="0" w:space="0" w:color="auto"/>
        <w:bottom w:val="none" w:sz="0" w:space="0" w:color="auto"/>
        <w:right w:val="none" w:sz="0" w:space="0" w:color="auto"/>
      </w:divBdr>
    </w:div>
    <w:div w:id="498078377">
      <w:bodyDiv w:val="1"/>
      <w:marLeft w:val="0"/>
      <w:marRight w:val="0"/>
      <w:marTop w:val="0"/>
      <w:marBottom w:val="0"/>
      <w:divBdr>
        <w:top w:val="none" w:sz="0" w:space="0" w:color="auto"/>
        <w:left w:val="none" w:sz="0" w:space="0" w:color="auto"/>
        <w:bottom w:val="none" w:sz="0" w:space="0" w:color="auto"/>
        <w:right w:val="none" w:sz="0" w:space="0" w:color="auto"/>
      </w:divBdr>
    </w:div>
    <w:div w:id="614679835">
      <w:bodyDiv w:val="1"/>
      <w:marLeft w:val="0"/>
      <w:marRight w:val="0"/>
      <w:marTop w:val="0"/>
      <w:marBottom w:val="0"/>
      <w:divBdr>
        <w:top w:val="none" w:sz="0" w:space="0" w:color="auto"/>
        <w:left w:val="none" w:sz="0" w:space="0" w:color="auto"/>
        <w:bottom w:val="none" w:sz="0" w:space="0" w:color="auto"/>
        <w:right w:val="none" w:sz="0" w:space="0" w:color="auto"/>
      </w:divBdr>
    </w:div>
    <w:div w:id="664479271">
      <w:bodyDiv w:val="1"/>
      <w:marLeft w:val="0"/>
      <w:marRight w:val="0"/>
      <w:marTop w:val="0"/>
      <w:marBottom w:val="0"/>
      <w:divBdr>
        <w:top w:val="none" w:sz="0" w:space="0" w:color="auto"/>
        <w:left w:val="none" w:sz="0" w:space="0" w:color="auto"/>
        <w:bottom w:val="none" w:sz="0" w:space="0" w:color="auto"/>
        <w:right w:val="none" w:sz="0" w:space="0" w:color="auto"/>
      </w:divBdr>
    </w:div>
    <w:div w:id="819927850">
      <w:bodyDiv w:val="1"/>
      <w:marLeft w:val="0"/>
      <w:marRight w:val="0"/>
      <w:marTop w:val="0"/>
      <w:marBottom w:val="0"/>
      <w:divBdr>
        <w:top w:val="none" w:sz="0" w:space="0" w:color="auto"/>
        <w:left w:val="none" w:sz="0" w:space="0" w:color="auto"/>
        <w:bottom w:val="none" w:sz="0" w:space="0" w:color="auto"/>
        <w:right w:val="none" w:sz="0" w:space="0" w:color="auto"/>
      </w:divBdr>
    </w:div>
    <w:div w:id="1156645878">
      <w:bodyDiv w:val="1"/>
      <w:marLeft w:val="0"/>
      <w:marRight w:val="0"/>
      <w:marTop w:val="0"/>
      <w:marBottom w:val="0"/>
      <w:divBdr>
        <w:top w:val="none" w:sz="0" w:space="0" w:color="auto"/>
        <w:left w:val="none" w:sz="0" w:space="0" w:color="auto"/>
        <w:bottom w:val="none" w:sz="0" w:space="0" w:color="auto"/>
        <w:right w:val="none" w:sz="0" w:space="0" w:color="auto"/>
      </w:divBdr>
    </w:div>
    <w:div w:id="1225604057">
      <w:bodyDiv w:val="1"/>
      <w:marLeft w:val="0"/>
      <w:marRight w:val="0"/>
      <w:marTop w:val="0"/>
      <w:marBottom w:val="0"/>
      <w:divBdr>
        <w:top w:val="none" w:sz="0" w:space="0" w:color="auto"/>
        <w:left w:val="none" w:sz="0" w:space="0" w:color="auto"/>
        <w:bottom w:val="none" w:sz="0" w:space="0" w:color="auto"/>
        <w:right w:val="none" w:sz="0" w:space="0" w:color="auto"/>
      </w:divBdr>
    </w:div>
    <w:div w:id="1249582165">
      <w:bodyDiv w:val="1"/>
      <w:marLeft w:val="0"/>
      <w:marRight w:val="0"/>
      <w:marTop w:val="0"/>
      <w:marBottom w:val="0"/>
      <w:divBdr>
        <w:top w:val="none" w:sz="0" w:space="0" w:color="auto"/>
        <w:left w:val="none" w:sz="0" w:space="0" w:color="auto"/>
        <w:bottom w:val="none" w:sz="0" w:space="0" w:color="auto"/>
        <w:right w:val="none" w:sz="0" w:space="0" w:color="auto"/>
      </w:divBdr>
    </w:div>
    <w:div w:id="1250963237">
      <w:bodyDiv w:val="1"/>
      <w:marLeft w:val="0"/>
      <w:marRight w:val="0"/>
      <w:marTop w:val="0"/>
      <w:marBottom w:val="0"/>
      <w:divBdr>
        <w:top w:val="none" w:sz="0" w:space="0" w:color="auto"/>
        <w:left w:val="none" w:sz="0" w:space="0" w:color="auto"/>
        <w:bottom w:val="none" w:sz="0" w:space="0" w:color="auto"/>
        <w:right w:val="none" w:sz="0" w:space="0" w:color="auto"/>
      </w:divBdr>
    </w:div>
    <w:div w:id="1255095368">
      <w:bodyDiv w:val="1"/>
      <w:marLeft w:val="0"/>
      <w:marRight w:val="0"/>
      <w:marTop w:val="0"/>
      <w:marBottom w:val="0"/>
      <w:divBdr>
        <w:top w:val="none" w:sz="0" w:space="0" w:color="auto"/>
        <w:left w:val="none" w:sz="0" w:space="0" w:color="auto"/>
        <w:bottom w:val="none" w:sz="0" w:space="0" w:color="auto"/>
        <w:right w:val="none" w:sz="0" w:space="0" w:color="auto"/>
      </w:divBdr>
    </w:div>
    <w:div w:id="1397243691">
      <w:bodyDiv w:val="1"/>
      <w:marLeft w:val="0"/>
      <w:marRight w:val="0"/>
      <w:marTop w:val="0"/>
      <w:marBottom w:val="0"/>
      <w:divBdr>
        <w:top w:val="none" w:sz="0" w:space="0" w:color="auto"/>
        <w:left w:val="none" w:sz="0" w:space="0" w:color="auto"/>
        <w:bottom w:val="none" w:sz="0" w:space="0" w:color="auto"/>
        <w:right w:val="none" w:sz="0" w:space="0" w:color="auto"/>
      </w:divBdr>
    </w:div>
    <w:div w:id="1399866968">
      <w:bodyDiv w:val="1"/>
      <w:marLeft w:val="0"/>
      <w:marRight w:val="0"/>
      <w:marTop w:val="0"/>
      <w:marBottom w:val="0"/>
      <w:divBdr>
        <w:top w:val="none" w:sz="0" w:space="0" w:color="auto"/>
        <w:left w:val="none" w:sz="0" w:space="0" w:color="auto"/>
        <w:bottom w:val="none" w:sz="0" w:space="0" w:color="auto"/>
        <w:right w:val="none" w:sz="0" w:space="0" w:color="auto"/>
      </w:divBdr>
    </w:div>
    <w:div w:id="1666980461">
      <w:bodyDiv w:val="1"/>
      <w:marLeft w:val="0"/>
      <w:marRight w:val="0"/>
      <w:marTop w:val="0"/>
      <w:marBottom w:val="0"/>
      <w:divBdr>
        <w:top w:val="none" w:sz="0" w:space="0" w:color="auto"/>
        <w:left w:val="none" w:sz="0" w:space="0" w:color="auto"/>
        <w:bottom w:val="none" w:sz="0" w:space="0" w:color="auto"/>
        <w:right w:val="none" w:sz="0" w:space="0" w:color="auto"/>
      </w:divBdr>
    </w:div>
    <w:div w:id="1833447210">
      <w:bodyDiv w:val="1"/>
      <w:marLeft w:val="0"/>
      <w:marRight w:val="0"/>
      <w:marTop w:val="0"/>
      <w:marBottom w:val="0"/>
      <w:divBdr>
        <w:top w:val="none" w:sz="0" w:space="0" w:color="auto"/>
        <w:left w:val="none" w:sz="0" w:space="0" w:color="auto"/>
        <w:bottom w:val="none" w:sz="0" w:space="0" w:color="auto"/>
        <w:right w:val="none" w:sz="0" w:space="0" w:color="auto"/>
      </w:divBdr>
    </w:div>
    <w:div w:id="1836918700">
      <w:bodyDiv w:val="1"/>
      <w:marLeft w:val="0"/>
      <w:marRight w:val="0"/>
      <w:marTop w:val="0"/>
      <w:marBottom w:val="0"/>
      <w:divBdr>
        <w:top w:val="none" w:sz="0" w:space="0" w:color="auto"/>
        <w:left w:val="none" w:sz="0" w:space="0" w:color="auto"/>
        <w:bottom w:val="none" w:sz="0" w:space="0" w:color="auto"/>
        <w:right w:val="none" w:sz="0" w:space="0" w:color="auto"/>
      </w:divBdr>
    </w:div>
    <w:div w:id="1929457173">
      <w:bodyDiv w:val="1"/>
      <w:marLeft w:val="0"/>
      <w:marRight w:val="0"/>
      <w:marTop w:val="0"/>
      <w:marBottom w:val="0"/>
      <w:divBdr>
        <w:top w:val="none" w:sz="0" w:space="0" w:color="auto"/>
        <w:left w:val="none" w:sz="0" w:space="0" w:color="auto"/>
        <w:bottom w:val="none" w:sz="0" w:space="0" w:color="auto"/>
        <w:right w:val="none" w:sz="0" w:space="0" w:color="auto"/>
      </w:divBdr>
    </w:div>
    <w:div w:id="1942176525">
      <w:bodyDiv w:val="1"/>
      <w:marLeft w:val="0"/>
      <w:marRight w:val="0"/>
      <w:marTop w:val="0"/>
      <w:marBottom w:val="0"/>
      <w:divBdr>
        <w:top w:val="none" w:sz="0" w:space="0" w:color="auto"/>
        <w:left w:val="none" w:sz="0" w:space="0" w:color="auto"/>
        <w:bottom w:val="none" w:sz="0" w:space="0" w:color="auto"/>
        <w:right w:val="none" w:sz="0" w:space="0" w:color="auto"/>
      </w:divBdr>
    </w:div>
    <w:div w:id="2011521330">
      <w:bodyDiv w:val="1"/>
      <w:marLeft w:val="0"/>
      <w:marRight w:val="0"/>
      <w:marTop w:val="0"/>
      <w:marBottom w:val="0"/>
      <w:divBdr>
        <w:top w:val="none" w:sz="0" w:space="0" w:color="auto"/>
        <w:left w:val="none" w:sz="0" w:space="0" w:color="auto"/>
        <w:bottom w:val="none" w:sz="0" w:space="0" w:color="auto"/>
        <w:right w:val="none" w:sz="0" w:space="0" w:color="auto"/>
      </w:divBdr>
    </w:div>
    <w:div w:id="2061711558">
      <w:bodyDiv w:val="1"/>
      <w:marLeft w:val="0"/>
      <w:marRight w:val="0"/>
      <w:marTop w:val="0"/>
      <w:marBottom w:val="0"/>
      <w:divBdr>
        <w:top w:val="none" w:sz="0" w:space="0" w:color="auto"/>
        <w:left w:val="none" w:sz="0" w:space="0" w:color="auto"/>
        <w:bottom w:val="none" w:sz="0" w:space="0" w:color="auto"/>
        <w:right w:val="none" w:sz="0" w:space="0" w:color="auto"/>
      </w:divBdr>
    </w:div>
    <w:div w:id="2091806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coursera.org/learn/discrete-optimization/lecture/UU9w9/lp-1-intuition-convexity-geometric-view"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gbolla/Desktop/Note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4407-7CD5-9843-B1EA-E35BDA691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Notes Template.dotx</Template>
  <TotalTime>108</TotalTime>
  <Pages>8</Pages>
  <Words>1108</Words>
  <Characters>6322</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Bolla</dc:creator>
  <cp:keywords/>
  <dc:description/>
  <cp:lastModifiedBy>Greg Bolla</cp:lastModifiedBy>
  <cp:revision>43</cp:revision>
  <dcterms:created xsi:type="dcterms:W3CDTF">2019-07-15T12:59:00Z</dcterms:created>
  <dcterms:modified xsi:type="dcterms:W3CDTF">2019-07-19T13:03:00Z</dcterms:modified>
</cp:coreProperties>
</file>